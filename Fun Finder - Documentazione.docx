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7FF8" w14:textId="77777777" w:rsidR="00150EAE" w:rsidRDefault="00D23691">
      <w:r>
        <w:rPr>
          <w:noProof/>
          <w:lang w:bidi="it-IT"/>
        </w:rPr>
        <mc:AlternateContent>
          <mc:Choice Requires="wps">
            <w:drawing>
              <wp:anchor distT="0" distB="0" distL="114300" distR="114300" simplePos="0" relativeHeight="251662336" behindDoc="0" locked="0" layoutInCell="1" allowOverlap="1" wp14:anchorId="3BBC0B9E" wp14:editId="38168EAB">
                <wp:simplePos x="0" y="0"/>
                <wp:positionH relativeFrom="margin">
                  <wp:posOffset>4267833</wp:posOffset>
                </wp:positionH>
                <wp:positionV relativeFrom="paragraph">
                  <wp:posOffset>7057394</wp:posOffset>
                </wp:positionV>
                <wp:extent cx="1551307" cy="1551307"/>
                <wp:effectExtent l="0" t="0" r="10793" b="10793"/>
                <wp:wrapSquare wrapText="bothSides"/>
                <wp:docPr id="2" name="Casella di testo 2"/>
                <wp:cNvGraphicFramePr/>
                <a:graphic xmlns:a="http://schemas.openxmlformats.org/drawingml/2006/main">
                  <a:graphicData uri="http://schemas.microsoft.com/office/word/2010/wordprocessingShape">
                    <wps:wsp>
                      <wps:cNvSpPr txBox="1"/>
                      <wps:spPr>
                        <a:xfrm>
                          <a:off x="0" y="0"/>
                          <a:ext cx="1551307" cy="1551307"/>
                        </a:xfrm>
                        <a:prstGeom prst="rect">
                          <a:avLst/>
                        </a:prstGeom>
                        <a:solidFill>
                          <a:srgbClr val="FFFFFF"/>
                        </a:solidFill>
                        <a:ln w="9528">
                          <a:solidFill>
                            <a:srgbClr val="000000"/>
                          </a:solidFill>
                          <a:prstDash val="solid"/>
                        </a:ln>
                      </wps:spPr>
                      <wps:txbx>
                        <w:txbxContent>
                          <w:p w14:paraId="2987F0CD" w14:textId="77777777" w:rsidR="00150EAE" w:rsidRDefault="00D23691">
                            <w:r>
                              <w:rPr>
                                <w:noProof/>
                              </w:rPr>
                              <w:drawing>
                                <wp:inline distT="0" distB="0" distL="0" distR="0" wp14:anchorId="56FC9400" wp14:editId="32C6A170">
                                  <wp:extent cx="1360169" cy="1367156"/>
                                  <wp:effectExtent l="0" t="0" r="0" b="4444"/>
                                  <wp:docPr id="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60169" cy="1367156"/>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3BBC0B9E" id="_x0000_t202" coordsize="21600,21600" o:spt="202" path="m,l,21600r21600,l21600,xe">
                <v:stroke joinstyle="miter"/>
                <v:path gradientshapeok="t" o:connecttype="rect"/>
              </v:shapetype>
              <v:shape id="Casella di testo 2" o:spid="_x0000_s1026" type="#_x0000_t202" style="position:absolute;margin-left:336.05pt;margin-top:555.7pt;width:122.15pt;height:122.1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" strokeweight=".26467mm">
                <v:textbox>
                  <w:txbxContent>
                    <w:p w14:paraId="2987F0CD" w14:textId="77777777" w:rsidR="00150EAE" w:rsidRDefault="00D23691">
                      <w:r>
                        <w:rPr>
                          <w:noProof/>
                        </w:rPr>
                        <w:drawing>
                          <wp:inline distT="0" distB="0" distL="0" distR="0" wp14:anchorId="56FC9400" wp14:editId="32C6A170">
                            <wp:extent cx="1360169" cy="1367156"/>
                            <wp:effectExtent l="0" t="0" r="0" b="4444"/>
                            <wp:docPr id="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1360169" cy="1367156"/>
                                    </a:xfrm>
                                    <a:prstGeom prst="rect">
                                      <a:avLst/>
                                    </a:prstGeom>
                                    <a:noFill/>
                                    <a:ln>
                                      <a:noFill/>
                                      <a:prstDash/>
                                    </a:ln>
                                  </pic:spPr>
                                </pic:pic>
                              </a:graphicData>
                            </a:graphic>
                          </wp:inline>
                        </w:drawing>
                      </w:r>
                    </w:p>
                  </w:txbxContent>
                </v:textbox>
                <w10:wrap type="square" anchorx="margin"/>
              </v:shape>
            </w:pict>
          </mc:Fallback>
        </mc:AlternateContent>
      </w:r>
      <w:r>
        <w:rPr>
          <w:noProof/>
          <w:lang w:bidi="it-IT"/>
        </w:rPr>
        <mc:AlternateContent>
          <mc:Choice Requires="wps">
            <w:drawing>
              <wp:anchor distT="0" distB="0" distL="114300" distR="114300" simplePos="0" relativeHeight="251659264" behindDoc="1" locked="0" layoutInCell="1" allowOverlap="1" wp14:anchorId="546C053F" wp14:editId="4F121488">
                <wp:simplePos x="0" y="0"/>
                <wp:positionH relativeFrom="page">
                  <wp:align>right</wp:align>
                </wp:positionH>
                <wp:positionV relativeFrom="page">
                  <wp:posOffset>6688451</wp:posOffset>
                </wp:positionV>
                <wp:extent cx="7760970" cy="4018916"/>
                <wp:effectExtent l="0" t="0" r="0" b="634"/>
                <wp:wrapNone/>
                <wp:docPr id="3" name="Rettangolo 2" descr="rettangolo colorato"/>
                <wp:cNvGraphicFramePr/>
                <a:graphic xmlns:a="http://schemas.openxmlformats.org/drawingml/2006/main">
                  <a:graphicData uri="http://schemas.microsoft.com/office/word/2010/wordprocessingShape">
                    <wps:wsp>
                      <wps:cNvSpPr/>
                      <wps:spPr>
                        <a:xfrm>
                          <a:off x="0" y="0"/>
                          <a:ext cx="7760970" cy="4018916"/>
                        </a:xfrm>
                        <a:prstGeom prst="rect">
                          <a:avLst/>
                        </a:prstGeom>
                        <a:solidFill>
                          <a:srgbClr val="34ABA2"/>
                        </a:solidFill>
                        <a:ln cap="flat">
                          <a:noFill/>
                          <a:prstDash val="solid"/>
                        </a:ln>
                      </wps:spPr>
                      <wps:bodyPr lIns="0" tIns="0" rIns="0" bIns="0"/>
                    </wps:wsp>
                  </a:graphicData>
                </a:graphic>
              </wp:anchor>
            </w:drawing>
          </mc:Choice>
          <mc:Fallback>
            <w:pict>
              <v:rect w14:anchorId="3C1C9D95" id="Rettangolo 2" o:spid="_x0000_s1026" alt="rettangolo colorato" style="position:absolute;margin-left:559.9pt;margin-top:526.65pt;width:611.1pt;height:316.45pt;z-index:-251657216;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" fillcolor="#34aba2" stroked="f">
                <v:textbox inset="0,0,0,0"/>
                <w10:wrap anchorx="page" anchory="page"/>
              </v:rect>
            </w:pict>
          </mc:Fallback>
        </mc:AlternateContent>
      </w:r>
      <w:r>
        <w:rPr>
          <w:noProof/>
          <w:lang w:bidi="it-IT"/>
        </w:rPr>
        <mc:AlternateContent>
          <mc:Choice Requires="wps">
            <w:drawing>
              <wp:anchor distT="0" distB="0" distL="114300" distR="114300" simplePos="0" relativeHeight="251660288" behindDoc="1" locked="0" layoutInCell="1" allowOverlap="1" wp14:anchorId="03AA8CA9" wp14:editId="40E2EE69">
                <wp:simplePos x="0" y="0"/>
                <wp:positionH relativeFrom="column">
                  <wp:posOffset>-202475</wp:posOffset>
                </wp:positionH>
                <wp:positionV relativeFrom="page">
                  <wp:posOffset>938146</wp:posOffset>
                </wp:positionV>
                <wp:extent cx="3938906" cy="8656323"/>
                <wp:effectExtent l="0" t="0" r="4444" b="0"/>
                <wp:wrapNone/>
                <wp:docPr id="4"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6" cy="8656323"/>
                        </a:xfrm>
                        <a:prstGeom prst="rect">
                          <a:avLst/>
                        </a:prstGeom>
                        <a:solidFill>
                          <a:srgbClr val="FFFFFF"/>
                        </a:solidFill>
                        <a:ln cap="flat">
                          <a:noFill/>
                          <a:prstDash val="solid"/>
                        </a:ln>
                      </wps:spPr>
                      <wps:bodyPr lIns="0" tIns="0" rIns="0" bIns="0"/>
                    </wps:wsp>
                  </a:graphicData>
                </a:graphic>
              </wp:anchor>
            </w:drawing>
          </mc:Choice>
          <mc:Fallback>
            <w:pict>
              <v:rect w14:anchorId="5F67F711" id="Rettangolo 3" o:spid="_x0000_s1026" alt="rettangolo bianco per il testo sul frontespizio" style="position:absolute;margin-left:-15.95pt;margin-top:73.85pt;width:310.15pt;height:681.6pt;z-index:-251656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" stroked="f">
                <v:textbox inset="0,0,0,0"/>
                <w10:wrap anchory="page"/>
              </v:rect>
            </w:pict>
          </mc:Fallback>
        </mc:AlternateContent>
      </w:r>
      <w:r>
        <w:rPr>
          <w:noProof/>
          <w:lang w:bidi="it-IT"/>
        </w:rPr>
        <w:drawing>
          <wp:anchor distT="0" distB="0" distL="114300" distR="114300" simplePos="0" relativeHeight="251658240" behindDoc="1" locked="0" layoutInCell="1" allowOverlap="1" wp14:anchorId="5CE102C4" wp14:editId="3F340420">
            <wp:simplePos x="0" y="0"/>
            <wp:positionH relativeFrom="column">
              <wp:posOffset>-746973</wp:posOffset>
            </wp:positionH>
            <wp:positionV relativeFrom="page">
              <wp:posOffset>-12701</wp:posOffset>
            </wp:positionV>
            <wp:extent cx="7760970" cy="6684007"/>
            <wp:effectExtent l="0" t="0" r="0" b="2543"/>
            <wp:wrapNone/>
            <wp:docPr id="5" name="Immagine 1" descr="strada con edifici, mercato e cartelli stradali"/>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760970" cy="6684007"/>
                    </a:xfrm>
                    <a:prstGeom prst="rect">
                      <a:avLst/>
                    </a:prstGeom>
                    <a:noFill/>
                    <a:ln>
                      <a:noFill/>
                      <a:prstDash/>
                    </a:ln>
                  </pic:spPr>
                </pic:pic>
              </a:graphicData>
            </a:graphic>
          </wp:anchor>
        </w:drawing>
      </w:r>
    </w:p>
    <w:tbl>
      <w:tblPr>
        <w:tblW w:w="5580" w:type="dxa"/>
        <w:tblCellMar>
          <w:left w:w="10" w:type="dxa"/>
          <w:right w:w="10" w:type="dxa"/>
        </w:tblCellMar>
        <w:tblLook w:val="0000" w:firstRow="0" w:lastRow="0" w:firstColumn="0" w:lastColumn="0" w:noHBand="0" w:noVBand="0"/>
      </w:tblPr>
      <w:tblGrid>
        <w:gridCol w:w="5580"/>
      </w:tblGrid>
      <w:tr w:rsidR="00150EAE" w14:paraId="37C75507" w14:textId="77777777">
        <w:trPr>
          <w:trHeight w:val="1894"/>
        </w:trPr>
        <w:tc>
          <w:tcPr>
            <w:tcW w:w="5580" w:type="dxa"/>
            <w:shd w:val="clear" w:color="auto" w:fill="auto"/>
            <w:tcMar>
              <w:top w:w="0" w:type="dxa"/>
              <w:left w:w="0" w:type="dxa"/>
              <w:bottom w:w="0" w:type="dxa"/>
              <w:right w:w="0" w:type="dxa"/>
            </w:tcMar>
          </w:tcPr>
          <w:p w14:paraId="0302248A" w14:textId="77777777" w:rsidR="00150EAE" w:rsidRDefault="00D23691">
            <w:r>
              <w:rPr>
                <w:noProof/>
                <w:lang w:bidi="it-IT"/>
              </w:rPr>
              <mc:AlternateContent>
                <mc:Choice Requires="wps">
                  <w:drawing>
                    <wp:inline distT="0" distB="0" distL="0" distR="0" wp14:anchorId="498F212E" wp14:editId="12F8CE96">
                      <wp:extent cx="3528697" cy="1761491"/>
                      <wp:effectExtent l="0" t="0" r="0" b="0"/>
                      <wp:docPr id="6" name="Casella di testo 8"/>
                      <wp:cNvGraphicFramePr/>
                      <a:graphic xmlns:a="http://schemas.openxmlformats.org/drawingml/2006/main">
                        <a:graphicData uri="http://schemas.microsoft.com/office/word/2010/wordprocessingShape">
                          <wps:wsp>
                            <wps:cNvSpPr txBox="1"/>
                            <wps:spPr>
                              <a:xfrm>
                                <a:off x="0" y="0"/>
                                <a:ext cx="3528697" cy="1761491"/>
                              </a:xfrm>
                              <a:prstGeom prst="rect">
                                <a:avLst/>
                              </a:prstGeom>
                              <a:noFill/>
                              <a:ln>
                                <a:noFill/>
                                <a:prstDash/>
                              </a:ln>
                            </wps:spPr>
                            <wps:txbx>
                              <w:txbxContent>
                                <w:p w14:paraId="77736087" w14:textId="77777777" w:rsidR="00150EAE" w:rsidRDefault="00D23691">
                                  <w:pPr>
                                    <w:pStyle w:val="Titolo"/>
                                  </w:pPr>
                                  <w:r>
                                    <w:rPr>
                                      <w:lang w:bidi="it-IT"/>
                                    </w:rPr>
                                    <w:t>Fun Finder</w:t>
                                  </w:r>
                                </w:p>
                                <w:p w14:paraId="204B11CE" w14:textId="77777777" w:rsidR="00150EAE" w:rsidRDefault="00D23691">
                                  <w:pPr>
                                    <w:pStyle w:val="Titolo"/>
                                    <w:spacing w:after="0"/>
                                  </w:pPr>
                                  <w:r>
                                    <w:t>Versione 1.0</w:t>
                                  </w:r>
                                </w:p>
                              </w:txbxContent>
                            </wps:txbx>
                            <wps:bodyPr vert="horz" wrap="square" lIns="91440" tIns="45720" rIns="91440" bIns="45720" anchor="t" anchorCtr="0" compatLnSpc="1">
                              <a:noAutofit/>
                            </wps:bodyPr>
                          </wps:wsp>
                        </a:graphicData>
                      </a:graphic>
                    </wp:inline>
                  </w:drawing>
                </mc:Choice>
                <mc:Fallback>
                  <w:pict>
                    <v:shape w14:anchorId="498F212E" id="Casella di testo 8" o:spid="_x0000_s1027" type="#_x0000_t202" style="width:277.85pt;height:1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" filled="f" stroked="f">
                      <v:textbox>
                        <w:txbxContent>
                          <w:p w14:paraId="77736087" w14:textId="77777777" w:rsidR="00150EAE" w:rsidRDefault="00D23691">
                            <w:pPr>
                              <w:pStyle w:val="Titolo"/>
                            </w:pPr>
                            <w:r>
                              <w:rPr>
                                <w:lang w:bidi="it-IT"/>
                              </w:rPr>
                              <w:t>Fun Finder</w:t>
                            </w:r>
                          </w:p>
                          <w:p w14:paraId="204B11CE" w14:textId="77777777" w:rsidR="00150EAE" w:rsidRDefault="00D23691">
                            <w:pPr>
                              <w:pStyle w:val="Titolo"/>
                              <w:spacing w:after="0"/>
                            </w:pPr>
                            <w:r>
                              <w:t>Versione 1.0</w:t>
                            </w:r>
                          </w:p>
                        </w:txbxContent>
                      </v:textbox>
                      <w10:anchorlock/>
                    </v:shape>
                  </w:pict>
                </mc:Fallback>
              </mc:AlternateContent>
            </w:r>
          </w:p>
          <w:p w14:paraId="044074A3" w14:textId="77777777" w:rsidR="00150EAE" w:rsidRDefault="00D23691">
            <w:r>
              <w:rPr>
                <w:noProof/>
                <w:lang w:bidi="it-IT"/>
              </w:rPr>
              <mc:AlternateContent>
                <mc:Choice Requires="wps">
                  <w:drawing>
                    <wp:inline distT="0" distB="0" distL="0" distR="0" wp14:anchorId="6E1A010B" wp14:editId="76A6F7CE">
                      <wp:extent cx="1390016" cy="0"/>
                      <wp:effectExtent l="0" t="19050" r="19684" b="19050"/>
                      <wp:docPr id="7" name="Connettore diritto 5" descr="separatore di testo"/>
                      <wp:cNvGraphicFramePr/>
                      <a:graphic xmlns:a="http://schemas.openxmlformats.org/drawingml/2006/main">
                        <a:graphicData uri="http://schemas.microsoft.com/office/word/2010/wordprocessingShape">
                          <wps:wsp>
                            <wps:cNvCnPr/>
                            <wps:spPr>
                              <a:xfrm>
                                <a:off x="0" y="0"/>
                                <a:ext cx="1390016" cy="0"/>
                              </a:xfrm>
                              <a:prstGeom prst="straightConnector1">
                                <a:avLst/>
                              </a:prstGeom>
                              <a:noFill/>
                              <a:ln w="38103" cap="flat">
                                <a:solidFill>
                                  <a:srgbClr val="082A75"/>
                                </a:solidFill>
                                <a:prstDash val="solid"/>
                                <a:miter/>
                              </a:ln>
                            </wps:spPr>
                            <wps:bodyPr/>
                          </wps:wsp>
                        </a:graphicData>
                      </a:graphic>
                    </wp:inline>
                  </w:drawing>
                </mc:Choice>
                <mc:Fallback>
                  <w:pict>
                    <v:shapetype w14:anchorId="464C242D" id="_x0000_t32" coordsize="21600,21600" o:spt="32" o:oned="t" path="m,l21600,21600e" filled="f">
                      <v:path arrowok="t" fillok="f" o:connecttype="none"/>
                      <o:lock v:ext="edit" shapetype="t"/>
                    </v:shapetype>
                    <v:shape id="Connettore diritto 5" o:spid="_x0000_s1026" type="#_x0000_t32" alt="separatore di testo" style="width:109.4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" strokecolor="#082a75" strokeweight="1.0584mm">
                      <v:stroke joinstyle="miter"/>
                      <w10:anchorlock/>
                    </v:shape>
                  </w:pict>
                </mc:Fallback>
              </mc:AlternateContent>
            </w:r>
          </w:p>
        </w:tc>
      </w:tr>
      <w:tr w:rsidR="00150EAE" w14:paraId="5F77714B" w14:textId="77777777">
        <w:trPr>
          <w:trHeight w:val="7261"/>
        </w:trPr>
        <w:tc>
          <w:tcPr>
            <w:tcW w:w="5580" w:type="dxa"/>
            <w:shd w:val="clear" w:color="auto" w:fill="auto"/>
            <w:tcMar>
              <w:top w:w="0" w:type="dxa"/>
              <w:left w:w="0" w:type="dxa"/>
              <w:bottom w:w="0" w:type="dxa"/>
              <w:right w:w="0" w:type="dxa"/>
            </w:tcMar>
          </w:tcPr>
          <w:p w14:paraId="7515C6C5" w14:textId="77777777" w:rsidR="00150EAE" w:rsidRDefault="00150EAE"/>
        </w:tc>
      </w:tr>
      <w:tr w:rsidR="00150EAE" w14:paraId="4766FD9D" w14:textId="77777777">
        <w:trPr>
          <w:trHeight w:val="2438"/>
        </w:trPr>
        <w:tc>
          <w:tcPr>
            <w:tcW w:w="5580" w:type="dxa"/>
            <w:shd w:val="clear" w:color="auto" w:fill="auto"/>
            <w:tcMar>
              <w:top w:w="0" w:type="dxa"/>
              <w:left w:w="0" w:type="dxa"/>
              <w:bottom w:w="0" w:type="dxa"/>
              <w:right w:w="0" w:type="dxa"/>
            </w:tcMar>
          </w:tcPr>
          <w:p w14:paraId="044242A9" w14:textId="77777777" w:rsidR="00150EAE" w:rsidRDefault="00D23691">
            <w:r>
              <w:rPr>
                <w:rStyle w:val="SottotitoloCarattere"/>
                <w:lang w:bidi="it-IT"/>
              </w:rPr>
              <w:t xml:space="preserve">28/02/2018                </w:t>
            </w:r>
            <w:r>
              <w:rPr>
                <w:noProof/>
                <w:sz w:val="10"/>
                <w:szCs w:val="10"/>
                <w:lang w:bidi="it-IT"/>
              </w:rPr>
              <mc:AlternateContent>
                <mc:Choice Requires="wps">
                  <w:drawing>
                    <wp:inline distT="0" distB="0" distL="0" distR="0" wp14:anchorId="7E7DA0EE" wp14:editId="3493B77C">
                      <wp:extent cx="1492886" cy="0"/>
                      <wp:effectExtent l="0" t="19050" r="31114" b="19050"/>
                      <wp:docPr id="8" name="Connettore diritto 6" descr="separatore di testo"/>
                      <wp:cNvGraphicFramePr/>
                      <a:graphic xmlns:a="http://schemas.openxmlformats.org/drawingml/2006/main">
                        <a:graphicData uri="http://schemas.microsoft.com/office/word/2010/wordprocessingShape">
                          <wps:wsp>
                            <wps:cNvCnPr/>
                            <wps:spPr>
                              <a:xfrm>
                                <a:off x="0" y="0"/>
                                <a:ext cx="1492886" cy="0"/>
                              </a:xfrm>
                              <a:prstGeom prst="straightConnector1">
                                <a:avLst/>
                              </a:prstGeom>
                              <a:noFill/>
                              <a:ln w="38103" cap="flat">
                                <a:solidFill>
                                  <a:srgbClr val="082A75"/>
                                </a:solidFill>
                                <a:prstDash val="solid"/>
                                <a:miter/>
                              </a:ln>
                            </wps:spPr>
                            <wps:bodyPr/>
                          </wps:wsp>
                        </a:graphicData>
                      </a:graphic>
                    </wp:inline>
                  </w:drawing>
                </mc:Choice>
                <mc:Fallback>
                  <w:pict>
                    <v:shape w14:anchorId="06D08757" id="Connettore diritto 6" o:spid="_x0000_s1026" type="#_x0000_t32" alt="separatore di testo" style="width:117.5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" strokecolor="#082a75" strokeweight="1.0584mm">
                      <v:stroke joinstyle="miter"/>
                      <w10:anchorlock/>
                    </v:shape>
                  </w:pict>
                </mc:Fallback>
              </mc:AlternateContent>
            </w:r>
          </w:p>
          <w:p w14:paraId="7D03FCE5" w14:textId="77777777" w:rsidR="00150EAE" w:rsidRDefault="00150EAE">
            <w:pPr>
              <w:rPr>
                <w:sz w:val="10"/>
                <w:szCs w:val="10"/>
              </w:rPr>
            </w:pPr>
          </w:p>
          <w:p w14:paraId="1D09E38A" w14:textId="77777777" w:rsidR="00150EAE" w:rsidRDefault="00150EAE">
            <w:pPr>
              <w:rPr>
                <w:sz w:val="10"/>
                <w:szCs w:val="10"/>
              </w:rPr>
            </w:pPr>
          </w:p>
          <w:p w14:paraId="1F6AF2D6" w14:textId="77777777" w:rsidR="00150EAE" w:rsidRDefault="00D23691">
            <w:r>
              <w:t>Marco Ardizzone</w:t>
            </w:r>
          </w:p>
          <w:p w14:paraId="64F2BD14" w14:textId="77777777" w:rsidR="00150EAE" w:rsidRDefault="00D23691">
            <w:r>
              <w:t>Matricola X81001077</w:t>
            </w:r>
          </w:p>
          <w:p w14:paraId="4F4C9117" w14:textId="77777777" w:rsidR="00150EAE" w:rsidRDefault="00150EAE">
            <w:pPr>
              <w:rPr>
                <w:sz w:val="10"/>
                <w:szCs w:val="10"/>
              </w:rPr>
            </w:pPr>
          </w:p>
        </w:tc>
      </w:tr>
    </w:tbl>
    <w:p w14:paraId="551C5D34" w14:textId="77777777" w:rsidR="00150EAE" w:rsidRDefault="00150EAE">
      <w:pPr>
        <w:spacing w:after="200"/>
        <w:rPr>
          <w:sz w:val="72"/>
          <w:szCs w:val="72"/>
          <w:lang w:bidi="it-IT"/>
        </w:rPr>
      </w:pPr>
    </w:p>
    <w:p w14:paraId="3C3086AE" w14:textId="77777777" w:rsidR="00150EAE" w:rsidRDefault="00D23691">
      <w:pPr>
        <w:spacing w:after="200"/>
        <w:rPr>
          <w:sz w:val="72"/>
          <w:szCs w:val="72"/>
          <w:lang w:bidi="it-IT"/>
        </w:rPr>
      </w:pPr>
      <w:r>
        <w:rPr>
          <w:sz w:val="72"/>
          <w:szCs w:val="72"/>
          <w:lang w:bidi="it-IT"/>
        </w:rPr>
        <w:lastRenderedPageBreak/>
        <w:t>Specifiche sui dati</w:t>
      </w:r>
    </w:p>
    <w:tbl>
      <w:tblPr>
        <w:tblW w:w="9999" w:type="dxa"/>
        <w:tblInd w:w="40" w:type="dxa"/>
        <w:tblCellMar>
          <w:left w:w="10" w:type="dxa"/>
          <w:right w:w="10" w:type="dxa"/>
        </w:tblCellMar>
        <w:tblLook w:val="0000" w:firstRow="0" w:lastRow="0" w:firstColumn="0" w:lastColumn="0" w:noHBand="0" w:noVBand="0"/>
      </w:tblPr>
      <w:tblGrid>
        <w:gridCol w:w="9999"/>
      </w:tblGrid>
      <w:tr w:rsidR="00150EAE" w14:paraId="63E5E6F8" w14:textId="77777777">
        <w:trPr>
          <w:trHeight w:val="5931"/>
        </w:trPr>
        <w:tc>
          <w:tcPr>
            <w:tcW w:w="9999" w:type="dxa"/>
            <w:shd w:val="clear" w:color="auto" w:fill="auto"/>
            <w:tcMar>
              <w:top w:w="0" w:type="dxa"/>
              <w:left w:w="0" w:type="dxa"/>
              <w:bottom w:w="0" w:type="dxa"/>
              <w:right w:w="0" w:type="dxa"/>
            </w:tcMar>
          </w:tcPr>
          <w:p w14:paraId="2CABA58B" w14:textId="77777777" w:rsidR="00150EAE" w:rsidRDefault="00D23691">
            <w:pPr>
              <w:pStyle w:val="Contenuto"/>
              <w:rPr>
                <w:i/>
                <w:sz w:val="36"/>
              </w:rPr>
            </w:pPr>
            <w:r>
              <w:rPr>
                <w:i/>
                <w:sz w:val="36"/>
              </w:rPr>
              <w:t xml:space="preserve"> </w:t>
            </w:r>
          </w:p>
          <w:p w14:paraId="4FFA814A" w14:textId="44156F78" w:rsidR="00150EAE" w:rsidRDefault="00D23691">
            <w:pPr>
              <w:pStyle w:val="Contenuto"/>
            </w:pPr>
            <w:r>
              <w:rPr>
                <w:i/>
                <w:sz w:val="36"/>
              </w:rPr>
              <w:t>Si vuole realizzare un sistema per la gestione di eventi in varie città italiane. Il sistema permetterà di visualizzare gli eventi che avranno luogo in una determinata città, in un determinato locale ed ad una determinata ora. Sarà inoltre possibile aggiungere nuovi eventi, partecipanti, gesti</w:t>
            </w:r>
            <w:r w:rsidR="00997B2C">
              <w:rPr>
                <w:i/>
                <w:sz w:val="36"/>
              </w:rPr>
              <w:t>r</w:t>
            </w:r>
            <w:r>
              <w:rPr>
                <w:i/>
                <w:sz w:val="36"/>
              </w:rPr>
              <w:t xml:space="preserve">e l’organizzazione ed invitare delle </w:t>
            </w:r>
            <w:r>
              <w:rPr>
                <w:b/>
                <w:bCs/>
                <w:i/>
                <w:sz w:val="36"/>
              </w:rPr>
              <w:t xml:space="preserve">Special Guests </w:t>
            </w:r>
            <w:r>
              <w:rPr>
                <w:i/>
                <w:sz w:val="36"/>
              </w:rPr>
              <w:t>(cantanti, DJ e personaggi dello spettacolo)</w:t>
            </w:r>
          </w:p>
          <w:p w14:paraId="583ECBC6" w14:textId="77777777" w:rsidR="00150EAE" w:rsidRDefault="00150EAE">
            <w:pPr>
              <w:pStyle w:val="Contenuto"/>
              <w:rPr>
                <w:i/>
                <w:sz w:val="36"/>
              </w:rPr>
            </w:pPr>
          </w:p>
          <w:p w14:paraId="7C1C473D" w14:textId="77777777" w:rsidR="00150EAE" w:rsidRDefault="00150EAE">
            <w:pPr>
              <w:pStyle w:val="Contenuto"/>
              <w:rPr>
                <w:i/>
                <w:sz w:val="36"/>
              </w:rPr>
            </w:pPr>
          </w:p>
        </w:tc>
      </w:tr>
    </w:tbl>
    <w:p w14:paraId="05DAA305" w14:textId="77777777" w:rsidR="00150EAE" w:rsidRDefault="00150EAE"/>
    <w:p w14:paraId="2FACB203" w14:textId="77777777" w:rsidR="00150EAE" w:rsidRDefault="00150EAE">
      <w:pPr>
        <w:spacing w:after="200"/>
      </w:pPr>
    </w:p>
    <w:p w14:paraId="0F35E39A" w14:textId="77777777" w:rsidR="00150EAE" w:rsidRDefault="00150EAE">
      <w:pPr>
        <w:spacing w:after="200"/>
      </w:pPr>
    </w:p>
    <w:p w14:paraId="21693B80" w14:textId="77777777" w:rsidR="00150EAE" w:rsidRDefault="00150EAE">
      <w:pPr>
        <w:spacing w:after="200"/>
      </w:pPr>
    </w:p>
    <w:p w14:paraId="5D1C6BF3" w14:textId="77777777" w:rsidR="00150EAE" w:rsidRDefault="00150EAE">
      <w:pPr>
        <w:spacing w:after="200"/>
      </w:pPr>
    </w:p>
    <w:p w14:paraId="266629F0" w14:textId="77777777" w:rsidR="00150EAE" w:rsidRDefault="00150EAE">
      <w:pPr>
        <w:spacing w:after="200"/>
      </w:pPr>
    </w:p>
    <w:p w14:paraId="38639BCD" w14:textId="77777777" w:rsidR="00150EAE" w:rsidRDefault="00150EAE">
      <w:pPr>
        <w:spacing w:after="200"/>
      </w:pPr>
    </w:p>
    <w:p w14:paraId="605CE97A" w14:textId="77777777" w:rsidR="00150EAE" w:rsidRDefault="00150EAE">
      <w:pPr>
        <w:spacing w:after="200"/>
      </w:pPr>
    </w:p>
    <w:p w14:paraId="6775DDA3" w14:textId="77777777" w:rsidR="00150EAE" w:rsidRDefault="00150EAE">
      <w:pPr>
        <w:spacing w:after="200"/>
      </w:pPr>
    </w:p>
    <w:p w14:paraId="2FC49AC5" w14:textId="77777777" w:rsidR="00150EAE" w:rsidRDefault="00150EAE">
      <w:pPr>
        <w:spacing w:after="200"/>
      </w:pPr>
    </w:p>
    <w:p w14:paraId="24724844" w14:textId="77777777" w:rsidR="00150EAE" w:rsidRDefault="00150EAE">
      <w:pPr>
        <w:spacing w:after="200"/>
      </w:pPr>
    </w:p>
    <w:p w14:paraId="4F4B243B" w14:textId="77777777" w:rsidR="00150EAE" w:rsidRDefault="00150EAE">
      <w:pPr>
        <w:spacing w:after="200"/>
      </w:pPr>
    </w:p>
    <w:p w14:paraId="425BD9E5" w14:textId="77777777" w:rsidR="00150EAE" w:rsidRDefault="00D23691">
      <w:pPr>
        <w:pStyle w:val="Titolo1"/>
      </w:pPr>
      <w:r>
        <w:rPr>
          <w:sz w:val="72"/>
          <w:szCs w:val="72"/>
          <w:lang w:bidi="it-IT"/>
        </w:rPr>
        <w:lastRenderedPageBreak/>
        <w:t>Specifiche sui dati</w:t>
      </w:r>
    </w:p>
    <w:tbl>
      <w:tblPr>
        <w:tblW w:w="9999" w:type="dxa"/>
        <w:tblInd w:w="40" w:type="dxa"/>
        <w:tblCellMar>
          <w:left w:w="10" w:type="dxa"/>
          <w:right w:w="10" w:type="dxa"/>
        </w:tblCellMar>
        <w:tblLook w:val="0000" w:firstRow="0" w:lastRow="0" w:firstColumn="0" w:lastColumn="0" w:noHBand="0" w:noVBand="0"/>
      </w:tblPr>
      <w:tblGrid>
        <w:gridCol w:w="9999"/>
      </w:tblGrid>
      <w:tr w:rsidR="00150EAE" w14:paraId="63AD8EC0" w14:textId="77777777">
        <w:trPr>
          <w:trHeight w:val="5931"/>
        </w:trPr>
        <w:tc>
          <w:tcPr>
            <w:tcW w:w="9999" w:type="dxa"/>
            <w:shd w:val="clear" w:color="auto" w:fill="auto"/>
            <w:tcMar>
              <w:top w:w="0" w:type="dxa"/>
              <w:left w:w="0" w:type="dxa"/>
              <w:bottom w:w="0" w:type="dxa"/>
              <w:right w:w="0" w:type="dxa"/>
            </w:tcMar>
          </w:tcPr>
          <w:p w14:paraId="58C2F996" w14:textId="77777777" w:rsidR="00150EAE" w:rsidRDefault="00D23691">
            <w:pPr>
              <w:pStyle w:val="Contenuto"/>
              <w:rPr>
                <w:i/>
                <w:sz w:val="36"/>
              </w:rPr>
            </w:pPr>
            <w:r>
              <w:rPr>
                <w:i/>
                <w:sz w:val="36"/>
              </w:rPr>
              <w:t xml:space="preserve"> </w:t>
            </w:r>
          </w:p>
          <w:p w14:paraId="4AEDCFB3" w14:textId="77777777" w:rsidR="00150EAE" w:rsidRDefault="00D23691">
            <w:pPr>
              <w:pStyle w:val="Contenuto"/>
            </w:pPr>
            <w:r>
              <w:rPr>
                <w:i/>
                <w:sz w:val="36"/>
              </w:rPr>
              <w:t xml:space="preserve">Ogni Città è identificata da un </w:t>
            </w:r>
            <w:r>
              <w:rPr>
                <w:b/>
                <w:bCs/>
                <w:i/>
                <w:sz w:val="36"/>
                <w:u w:val="single"/>
              </w:rPr>
              <w:t>codiceIstat</w:t>
            </w:r>
            <w:r>
              <w:rPr>
                <w:b/>
                <w:bCs/>
                <w:i/>
                <w:sz w:val="36"/>
              </w:rPr>
              <w:t xml:space="preserve"> </w:t>
            </w:r>
            <w:r>
              <w:rPr>
                <w:i/>
                <w:sz w:val="36"/>
              </w:rPr>
              <w:t>univoco.</w:t>
            </w:r>
            <w:r>
              <w:rPr>
                <w:i/>
                <w:sz w:val="36"/>
              </w:rPr>
              <w:br/>
              <w:t xml:space="preserve">Ogni Locale è identificato da </w:t>
            </w:r>
            <w:r>
              <w:rPr>
                <w:b/>
                <w:bCs/>
                <w:i/>
                <w:sz w:val="36"/>
                <w:u w:val="single"/>
              </w:rPr>
              <w:t>idL</w:t>
            </w:r>
            <w:r>
              <w:rPr>
                <w:i/>
                <w:sz w:val="36"/>
              </w:rPr>
              <w:t>.</w:t>
            </w:r>
            <w:r>
              <w:rPr>
                <w:i/>
                <w:sz w:val="36"/>
              </w:rPr>
              <w:br/>
              <w:t>Di ogni locale viene inoltre indicato l’</w:t>
            </w:r>
            <w:r>
              <w:rPr>
                <w:b/>
                <w:bCs/>
                <w:i/>
                <w:sz w:val="36"/>
              </w:rPr>
              <w:t xml:space="preserve">indirizzo </w:t>
            </w:r>
            <w:r>
              <w:rPr>
                <w:i/>
                <w:sz w:val="36"/>
              </w:rPr>
              <w:t>e la</w:t>
            </w:r>
            <w:r>
              <w:rPr>
                <w:b/>
                <w:bCs/>
                <w:i/>
                <w:sz w:val="36"/>
              </w:rPr>
              <w:t xml:space="preserve"> capienza</w:t>
            </w:r>
            <w:r>
              <w:rPr>
                <w:i/>
                <w:sz w:val="36"/>
              </w:rPr>
              <w:t>.</w:t>
            </w:r>
          </w:p>
          <w:p w14:paraId="2045E88F" w14:textId="20F84489" w:rsidR="00150EAE" w:rsidRDefault="00D23691">
            <w:pPr>
              <w:pStyle w:val="Contenuto"/>
            </w:pPr>
            <w:r>
              <w:rPr>
                <w:i/>
                <w:sz w:val="36"/>
              </w:rPr>
              <w:t xml:space="preserve">Gli Eventi sono identificati da </w:t>
            </w:r>
            <w:r>
              <w:rPr>
                <w:b/>
                <w:bCs/>
                <w:i/>
                <w:sz w:val="36"/>
                <w:u w:val="single"/>
              </w:rPr>
              <w:t>idE</w:t>
            </w:r>
            <w:r>
              <w:rPr>
                <w:i/>
                <w:sz w:val="36"/>
              </w:rPr>
              <w:t>.</w:t>
            </w:r>
            <w:r>
              <w:rPr>
                <w:i/>
                <w:sz w:val="36"/>
              </w:rPr>
              <w:br/>
              <w:t xml:space="preserve">Di ogni evento viene indicato il </w:t>
            </w:r>
            <w:r>
              <w:rPr>
                <w:b/>
                <w:bCs/>
                <w:i/>
                <w:sz w:val="36"/>
              </w:rPr>
              <w:t>locale i</w:t>
            </w:r>
            <w:r w:rsidR="00997B2C">
              <w:rPr>
                <w:b/>
                <w:bCs/>
                <w:i/>
                <w:sz w:val="36"/>
              </w:rPr>
              <w:t>n</w:t>
            </w:r>
            <w:bookmarkStart w:id="0" w:name="_GoBack"/>
            <w:bookmarkEnd w:id="0"/>
            <w:r>
              <w:rPr>
                <w:b/>
                <w:bCs/>
                <w:i/>
                <w:sz w:val="36"/>
              </w:rPr>
              <w:t xml:space="preserve"> cui si svolge</w:t>
            </w:r>
            <w:r>
              <w:rPr>
                <w:i/>
                <w:sz w:val="36"/>
              </w:rPr>
              <w:t xml:space="preserve">, la </w:t>
            </w:r>
            <w:r>
              <w:rPr>
                <w:b/>
                <w:bCs/>
                <w:i/>
                <w:sz w:val="36"/>
              </w:rPr>
              <w:t>data</w:t>
            </w:r>
            <w:r>
              <w:rPr>
                <w:i/>
                <w:sz w:val="36"/>
              </w:rPr>
              <w:t>, l’</w:t>
            </w:r>
            <w:r>
              <w:rPr>
                <w:b/>
                <w:bCs/>
                <w:i/>
                <w:sz w:val="36"/>
              </w:rPr>
              <w:t>ora</w:t>
            </w:r>
            <w:r>
              <w:rPr>
                <w:i/>
                <w:sz w:val="36"/>
              </w:rPr>
              <w:t xml:space="preserve">, la </w:t>
            </w:r>
            <w:r>
              <w:rPr>
                <w:b/>
                <w:bCs/>
                <w:i/>
                <w:sz w:val="36"/>
              </w:rPr>
              <w:t>tipologia evento</w:t>
            </w:r>
            <w:r>
              <w:rPr>
                <w:i/>
                <w:sz w:val="36"/>
              </w:rPr>
              <w:t xml:space="preserve"> ed il </w:t>
            </w:r>
            <w:r>
              <w:rPr>
                <w:b/>
                <w:bCs/>
                <w:i/>
                <w:sz w:val="36"/>
              </w:rPr>
              <w:t>prezzo</w:t>
            </w:r>
            <w:r>
              <w:rPr>
                <w:i/>
                <w:sz w:val="36"/>
              </w:rPr>
              <w:t>.</w:t>
            </w:r>
          </w:p>
          <w:p w14:paraId="34F78A52" w14:textId="77777777" w:rsidR="00150EAE" w:rsidRDefault="00D23691">
            <w:pPr>
              <w:pStyle w:val="Contenuto"/>
            </w:pPr>
            <w:r>
              <w:rPr>
                <w:i/>
                <w:sz w:val="36"/>
              </w:rPr>
              <w:t xml:space="preserve">Gli </w:t>
            </w:r>
            <w:r>
              <w:rPr>
                <w:b/>
                <w:bCs/>
                <w:i/>
                <w:sz w:val="36"/>
              </w:rPr>
              <w:t xml:space="preserve">Ospiti Speciali </w:t>
            </w:r>
            <w:r>
              <w:rPr>
                <w:i/>
                <w:sz w:val="36"/>
              </w:rPr>
              <w:t xml:space="preserve">sono identificati dal </w:t>
            </w:r>
            <w:r>
              <w:rPr>
                <w:b/>
                <w:bCs/>
                <w:i/>
                <w:sz w:val="36"/>
                <w:u w:val="single"/>
              </w:rPr>
              <w:t xml:space="preserve">CF </w:t>
            </w:r>
            <w:r>
              <w:rPr>
                <w:i/>
                <w:sz w:val="36"/>
              </w:rPr>
              <w:t>e dall’</w:t>
            </w:r>
            <w:r>
              <w:rPr>
                <w:b/>
                <w:bCs/>
                <w:i/>
                <w:sz w:val="36"/>
                <w:u w:val="single"/>
              </w:rPr>
              <w:t>idE</w:t>
            </w:r>
            <w:r>
              <w:rPr>
                <w:i/>
                <w:sz w:val="36"/>
              </w:rPr>
              <w:t xml:space="preserve"> a cui sono stati invitati.</w:t>
            </w:r>
          </w:p>
          <w:p w14:paraId="17823380" w14:textId="77777777" w:rsidR="00150EAE" w:rsidRDefault="00D23691">
            <w:pPr>
              <w:pStyle w:val="Contenuto"/>
            </w:pPr>
            <w:r>
              <w:rPr>
                <w:i/>
                <w:sz w:val="36"/>
              </w:rPr>
              <w:t>Una Persona può partecipare ad un evento oppure far parte dell’organizzazione, non può però fare entrambe le cose.</w:t>
            </w:r>
            <w:r>
              <w:rPr>
                <w:i/>
                <w:sz w:val="36"/>
              </w:rPr>
              <w:br/>
              <w:t xml:space="preserve">Ogni persona è identificata dal </w:t>
            </w:r>
            <w:r>
              <w:rPr>
                <w:b/>
                <w:bCs/>
                <w:i/>
                <w:sz w:val="36"/>
                <w:u w:val="single"/>
              </w:rPr>
              <w:t>CF</w:t>
            </w:r>
            <w:r>
              <w:rPr>
                <w:i/>
                <w:sz w:val="36"/>
              </w:rPr>
              <w:t xml:space="preserve">, è inoltre indicato il </w:t>
            </w:r>
            <w:r>
              <w:rPr>
                <w:b/>
                <w:bCs/>
                <w:i/>
                <w:sz w:val="36"/>
              </w:rPr>
              <w:t>nome</w:t>
            </w:r>
            <w:r>
              <w:rPr>
                <w:i/>
                <w:sz w:val="36"/>
              </w:rPr>
              <w:t xml:space="preserve">, il </w:t>
            </w:r>
            <w:r>
              <w:rPr>
                <w:b/>
                <w:bCs/>
                <w:i/>
                <w:sz w:val="36"/>
              </w:rPr>
              <w:t>cognome</w:t>
            </w:r>
            <w:r>
              <w:rPr>
                <w:i/>
                <w:sz w:val="36"/>
              </w:rPr>
              <w:t xml:space="preserve">, </w:t>
            </w:r>
            <w:r>
              <w:rPr>
                <w:b/>
                <w:bCs/>
                <w:i/>
                <w:sz w:val="36"/>
              </w:rPr>
              <w:t>la data di nascita</w:t>
            </w:r>
            <w:r>
              <w:rPr>
                <w:i/>
                <w:sz w:val="36"/>
              </w:rPr>
              <w:t xml:space="preserve"> ed il </w:t>
            </w:r>
            <w:r>
              <w:rPr>
                <w:b/>
                <w:bCs/>
                <w:i/>
                <w:sz w:val="36"/>
              </w:rPr>
              <w:t>telefono</w:t>
            </w:r>
            <w:r>
              <w:rPr>
                <w:i/>
                <w:sz w:val="36"/>
              </w:rPr>
              <w:t>.</w:t>
            </w:r>
            <w:r>
              <w:rPr>
                <w:i/>
                <w:sz w:val="36"/>
              </w:rPr>
              <w:br/>
              <w:t>La tabella Invitati fornisce l’elenco di tutte le persone che partecipano ad un evento.</w:t>
            </w:r>
            <w:r>
              <w:rPr>
                <w:i/>
                <w:sz w:val="36"/>
              </w:rPr>
              <w:br/>
              <w:t>La tabella Organizzazione fornisce l’elenco di tutte le persone che si occupano di organizzare un evento, con le relative mansioni.</w:t>
            </w:r>
          </w:p>
          <w:p w14:paraId="78FE6274" w14:textId="77777777" w:rsidR="00150EAE" w:rsidRDefault="00150EAE">
            <w:pPr>
              <w:pStyle w:val="Contenuto"/>
              <w:rPr>
                <w:i/>
                <w:sz w:val="36"/>
              </w:rPr>
            </w:pPr>
          </w:p>
          <w:p w14:paraId="5213FBBE" w14:textId="77777777" w:rsidR="00150EAE" w:rsidRDefault="00150EAE">
            <w:pPr>
              <w:pStyle w:val="Contenuto"/>
              <w:rPr>
                <w:i/>
                <w:sz w:val="36"/>
              </w:rPr>
            </w:pPr>
          </w:p>
        </w:tc>
      </w:tr>
    </w:tbl>
    <w:p w14:paraId="144A36B7" w14:textId="77777777" w:rsidR="00150EAE" w:rsidRDefault="00150EAE">
      <w:pPr>
        <w:spacing w:after="200"/>
      </w:pPr>
    </w:p>
    <w:p w14:paraId="7E21D195" w14:textId="77777777" w:rsidR="00150EAE" w:rsidRDefault="00150EAE">
      <w:pPr>
        <w:spacing w:after="200"/>
      </w:pPr>
    </w:p>
    <w:p w14:paraId="72724FCA" w14:textId="77777777" w:rsidR="00150EAE" w:rsidRDefault="00150EAE">
      <w:pPr>
        <w:spacing w:after="200"/>
      </w:pPr>
    </w:p>
    <w:p w14:paraId="266BF298" w14:textId="77777777" w:rsidR="00150EAE" w:rsidRDefault="00150EAE">
      <w:pPr>
        <w:spacing w:after="200"/>
      </w:pPr>
    </w:p>
    <w:p w14:paraId="16466E97" w14:textId="77777777" w:rsidR="00150EAE" w:rsidRDefault="00150EAE">
      <w:pPr>
        <w:spacing w:after="200"/>
      </w:pPr>
    </w:p>
    <w:p w14:paraId="428DA033" w14:textId="77777777" w:rsidR="00150EAE" w:rsidRDefault="00D23691">
      <w:pPr>
        <w:pStyle w:val="Titolo1"/>
      </w:pPr>
      <w:r>
        <w:rPr>
          <w:sz w:val="72"/>
          <w:szCs w:val="72"/>
          <w:lang w:bidi="it-IT"/>
        </w:rPr>
        <w:lastRenderedPageBreak/>
        <w:t>Glossario</w:t>
      </w:r>
    </w:p>
    <w:tbl>
      <w:tblPr>
        <w:tblW w:w="10024" w:type="dxa"/>
        <w:tblCellMar>
          <w:left w:w="10" w:type="dxa"/>
          <w:right w:w="10" w:type="dxa"/>
        </w:tblCellMar>
        <w:tblLook w:val="0000" w:firstRow="0" w:lastRow="0" w:firstColumn="0" w:lastColumn="0" w:noHBand="0" w:noVBand="0"/>
      </w:tblPr>
      <w:tblGrid>
        <w:gridCol w:w="3129"/>
        <w:gridCol w:w="3226"/>
        <w:gridCol w:w="3669"/>
      </w:tblGrid>
      <w:tr w:rsidR="00150EAE" w14:paraId="29B09205"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79DD7" w14:textId="77777777" w:rsidR="00150EAE" w:rsidRDefault="00D23691">
            <w:pPr>
              <w:pStyle w:val="Testoenfasi"/>
              <w:rPr>
                <w:sz w:val="44"/>
                <w:szCs w:val="44"/>
              </w:rPr>
            </w:pPr>
            <w:r>
              <w:rPr>
                <w:sz w:val="44"/>
                <w:szCs w:val="44"/>
              </w:rPr>
              <w:t>Termine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F2EBA" w14:textId="77777777" w:rsidR="00150EAE" w:rsidRDefault="00D23691">
            <w:pPr>
              <w:pStyle w:val="Testoenfasi"/>
              <w:spacing w:line="240" w:lineRule="auto"/>
              <w:rPr>
                <w:sz w:val="44"/>
                <w:szCs w:val="44"/>
              </w:rPr>
            </w:pPr>
            <w:r>
              <w:rPr>
                <w:sz w:val="44"/>
                <w:szCs w:val="44"/>
              </w:rPr>
              <w:t>Descrizione</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06572" w14:textId="77777777" w:rsidR="00150EAE" w:rsidRDefault="00D23691">
            <w:pPr>
              <w:pStyle w:val="Testoenfasi"/>
              <w:spacing w:line="240" w:lineRule="auto"/>
              <w:rPr>
                <w:sz w:val="44"/>
                <w:szCs w:val="44"/>
              </w:rPr>
            </w:pPr>
            <w:r>
              <w:rPr>
                <w:sz w:val="44"/>
                <w:szCs w:val="44"/>
              </w:rPr>
              <w:t>Collegamenti</w:t>
            </w:r>
          </w:p>
        </w:tc>
      </w:tr>
      <w:tr w:rsidR="00150EAE" w14:paraId="0F44529B"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E87DB" w14:textId="77777777" w:rsidR="00150EAE" w:rsidRDefault="00D23691">
            <w:pPr>
              <w:pStyle w:val="Contenuto"/>
              <w:rPr>
                <w:sz w:val="36"/>
                <w:szCs w:val="36"/>
              </w:rPr>
            </w:pPr>
            <w:r>
              <w:rPr>
                <w:sz w:val="36"/>
                <w:szCs w:val="36"/>
              </w:rPr>
              <w:t>Città</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EC5AE" w14:textId="77777777" w:rsidR="00150EAE" w:rsidRDefault="00D23691">
            <w:pPr>
              <w:pStyle w:val="Contenuto"/>
              <w:spacing w:line="240" w:lineRule="auto"/>
              <w:rPr>
                <w:sz w:val="36"/>
                <w:szCs w:val="36"/>
              </w:rPr>
            </w:pPr>
            <w:r>
              <w:rPr>
                <w:sz w:val="36"/>
                <w:szCs w:val="36"/>
              </w:rPr>
              <w:t>Città in cui ha luogo 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C29E6B" w14:textId="77777777" w:rsidR="00150EAE" w:rsidRDefault="00D23691">
            <w:pPr>
              <w:pStyle w:val="Contenuto"/>
              <w:spacing w:line="240" w:lineRule="auto"/>
              <w:rPr>
                <w:sz w:val="36"/>
                <w:szCs w:val="36"/>
              </w:rPr>
            </w:pPr>
            <w:r>
              <w:rPr>
                <w:sz w:val="36"/>
                <w:szCs w:val="36"/>
              </w:rPr>
              <w:t>Locale</w:t>
            </w:r>
          </w:p>
        </w:tc>
      </w:tr>
      <w:tr w:rsidR="00150EAE" w14:paraId="7D03F1FD"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1AEB8" w14:textId="77777777" w:rsidR="00150EAE" w:rsidRDefault="00D23691">
            <w:pPr>
              <w:pStyle w:val="Contenuto"/>
              <w:spacing w:line="240" w:lineRule="auto"/>
              <w:rPr>
                <w:sz w:val="36"/>
                <w:szCs w:val="36"/>
              </w:rPr>
            </w:pPr>
            <w:r>
              <w:rPr>
                <w:sz w:val="36"/>
                <w:szCs w:val="36"/>
              </w:rPr>
              <w:t>Locale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89B56" w14:textId="77777777" w:rsidR="00150EAE" w:rsidRDefault="00D23691">
            <w:pPr>
              <w:pStyle w:val="Contenuto"/>
              <w:spacing w:line="240" w:lineRule="auto"/>
              <w:rPr>
                <w:sz w:val="36"/>
                <w:szCs w:val="36"/>
              </w:rPr>
            </w:pPr>
            <w:r>
              <w:rPr>
                <w:sz w:val="36"/>
                <w:szCs w:val="36"/>
              </w:rPr>
              <w:t>Locale in cui ha luogo 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C31EC" w14:textId="77777777" w:rsidR="00150EAE" w:rsidRDefault="00D23691">
            <w:pPr>
              <w:pStyle w:val="Contenuto"/>
              <w:spacing w:line="240" w:lineRule="auto"/>
              <w:rPr>
                <w:sz w:val="36"/>
                <w:szCs w:val="36"/>
              </w:rPr>
            </w:pPr>
            <w:r>
              <w:rPr>
                <w:sz w:val="36"/>
                <w:szCs w:val="36"/>
              </w:rPr>
              <w:t>Città, Evento</w:t>
            </w:r>
          </w:p>
        </w:tc>
      </w:tr>
      <w:tr w:rsidR="00150EAE" w14:paraId="630F5FFA"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676D26" w14:textId="77777777" w:rsidR="00150EAE" w:rsidRDefault="00D23691">
            <w:pPr>
              <w:pStyle w:val="Contenuto"/>
              <w:spacing w:line="240" w:lineRule="auto"/>
              <w:rPr>
                <w:sz w:val="36"/>
                <w:szCs w:val="36"/>
              </w:rPr>
            </w:pPr>
            <w:r>
              <w:rPr>
                <w:sz w:val="36"/>
                <w:szCs w:val="36"/>
              </w:rPr>
              <w:t>Evento</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3168E" w14:textId="77777777" w:rsidR="00150EAE" w:rsidRDefault="00D23691">
            <w:pPr>
              <w:pStyle w:val="Contenuto"/>
              <w:spacing w:line="240" w:lineRule="auto"/>
              <w:rPr>
                <w:sz w:val="36"/>
                <w:szCs w:val="36"/>
              </w:rPr>
            </w:pPr>
            <w:r>
              <w:rPr>
                <w:sz w:val="36"/>
                <w:szCs w:val="36"/>
              </w:rPr>
              <w:t>Concerto, festival, serata in discoteca</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537ED" w14:textId="77777777" w:rsidR="00150EAE" w:rsidRDefault="00D23691">
            <w:pPr>
              <w:pStyle w:val="Contenuto"/>
              <w:spacing w:line="240" w:lineRule="auto"/>
              <w:rPr>
                <w:sz w:val="36"/>
                <w:szCs w:val="36"/>
              </w:rPr>
            </w:pPr>
            <w:r>
              <w:rPr>
                <w:sz w:val="36"/>
                <w:szCs w:val="36"/>
              </w:rPr>
              <w:t>Locale, Organizzazione, Invitati, Ospiti Speciali</w:t>
            </w:r>
          </w:p>
        </w:tc>
      </w:tr>
      <w:tr w:rsidR="00150EAE" w14:paraId="31B38F79"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E1F4B3" w14:textId="77777777" w:rsidR="00150EAE" w:rsidRDefault="00D23691">
            <w:pPr>
              <w:pStyle w:val="Contenuto"/>
              <w:spacing w:line="240" w:lineRule="auto"/>
              <w:rPr>
                <w:sz w:val="36"/>
                <w:szCs w:val="36"/>
              </w:rPr>
            </w:pPr>
            <w:r>
              <w:rPr>
                <w:sz w:val="36"/>
                <w:szCs w:val="36"/>
              </w:rPr>
              <w:t>Ospiti Speciali</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57308" w14:textId="77777777" w:rsidR="00150EAE" w:rsidRDefault="00D23691">
            <w:pPr>
              <w:pStyle w:val="Contenuto"/>
              <w:spacing w:line="240" w:lineRule="auto"/>
              <w:rPr>
                <w:sz w:val="36"/>
                <w:szCs w:val="36"/>
              </w:rPr>
            </w:pPr>
            <w:r>
              <w:rPr>
                <w:sz w:val="36"/>
                <w:szCs w:val="36"/>
              </w:rPr>
              <w:t>Attrazioni della serata, come DJ o cantanti.</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AEB5A" w14:textId="77777777" w:rsidR="00150EAE" w:rsidRDefault="00D23691">
            <w:pPr>
              <w:pStyle w:val="Contenuto"/>
              <w:spacing w:line="240" w:lineRule="auto"/>
              <w:rPr>
                <w:sz w:val="36"/>
                <w:szCs w:val="36"/>
              </w:rPr>
            </w:pPr>
            <w:r>
              <w:rPr>
                <w:sz w:val="36"/>
                <w:szCs w:val="36"/>
              </w:rPr>
              <w:t>Evento</w:t>
            </w:r>
          </w:p>
        </w:tc>
      </w:tr>
      <w:tr w:rsidR="00150EAE" w14:paraId="288A4319"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3DC23" w14:textId="77777777" w:rsidR="00150EAE" w:rsidRDefault="00D23691">
            <w:pPr>
              <w:pStyle w:val="Contenuto"/>
              <w:spacing w:line="240" w:lineRule="auto"/>
              <w:rPr>
                <w:sz w:val="36"/>
                <w:szCs w:val="36"/>
              </w:rPr>
            </w:pPr>
            <w:r>
              <w:rPr>
                <w:sz w:val="36"/>
                <w:szCs w:val="36"/>
              </w:rPr>
              <w:t>Persona</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7119FC" w14:textId="77777777" w:rsidR="00150EAE" w:rsidRDefault="00D23691">
            <w:pPr>
              <w:pStyle w:val="Contenuto"/>
              <w:spacing w:line="240" w:lineRule="auto"/>
              <w:rPr>
                <w:sz w:val="36"/>
                <w:szCs w:val="36"/>
              </w:rPr>
            </w:pPr>
            <w:r>
              <w:rPr>
                <w:sz w:val="36"/>
                <w:szCs w:val="36"/>
              </w:rPr>
              <w:t>Possono partecipare ad un evento o organizzarlo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EA846" w14:textId="77777777" w:rsidR="00150EAE" w:rsidRDefault="00D23691">
            <w:pPr>
              <w:pStyle w:val="Contenuto"/>
              <w:spacing w:line="240" w:lineRule="auto"/>
              <w:rPr>
                <w:sz w:val="36"/>
                <w:szCs w:val="36"/>
              </w:rPr>
            </w:pPr>
            <w:r>
              <w:rPr>
                <w:sz w:val="36"/>
                <w:szCs w:val="36"/>
              </w:rPr>
              <w:t>Invitati, Organizzazione, Evento</w:t>
            </w:r>
          </w:p>
        </w:tc>
      </w:tr>
      <w:tr w:rsidR="00150EAE" w14:paraId="2C84864A"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3CDC5D" w14:textId="77777777" w:rsidR="00150EAE" w:rsidRDefault="00D23691">
            <w:pPr>
              <w:pStyle w:val="Contenuto"/>
              <w:spacing w:line="240" w:lineRule="auto"/>
              <w:rPr>
                <w:sz w:val="36"/>
                <w:szCs w:val="36"/>
              </w:rPr>
            </w:pPr>
            <w:r>
              <w:rPr>
                <w:sz w:val="36"/>
                <w:szCs w:val="36"/>
              </w:rPr>
              <w:t>Partecipante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EC429" w14:textId="77777777" w:rsidR="00150EAE" w:rsidRDefault="00D23691">
            <w:pPr>
              <w:pStyle w:val="Contenuto"/>
              <w:spacing w:line="240" w:lineRule="auto"/>
              <w:rPr>
                <w:sz w:val="36"/>
                <w:szCs w:val="36"/>
              </w:rPr>
            </w:pPr>
            <w:r>
              <w:rPr>
                <w:sz w:val="36"/>
                <w:szCs w:val="36"/>
              </w:rPr>
              <w:t>La persona che è invitata in un 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833B6" w14:textId="77777777" w:rsidR="00150EAE" w:rsidRDefault="00D23691">
            <w:pPr>
              <w:pStyle w:val="Contenuto"/>
              <w:spacing w:line="240" w:lineRule="auto"/>
              <w:rPr>
                <w:sz w:val="36"/>
                <w:szCs w:val="36"/>
              </w:rPr>
            </w:pPr>
            <w:r>
              <w:rPr>
                <w:sz w:val="36"/>
                <w:szCs w:val="36"/>
              </w:rPr>
              <w:t>Persona, Evento, Invitati</w:t>
            </w:r>
          </w:p>
        </w:tc>
      </w:tr>
      <w:tr w:rsidR="00150EAE" w14:paraId="5F0142B4"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208F0F" w14:textId="77777777" w:rsidR="00150EAE" w:rsidRDefault="00D23691">
            <w:pPr>
              <w:pStyle w:val="Contenuto"/>
              <w:spacing w:line="240" w:lineRule="auto"/>
              <w:rPr>
                <w:sz w:val="36"/>
                <w:szCs w:val="36"/>
              </w:rPr>
            </w:pPr>
            <w:r>
              <w:rPr>
                <w:sz w:val="36"/>
                <w:szCs w:val="36"/>
              </w:rPr>
              <w:t>Invitati</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1D2BE8" w14:textId="77777777" w:rsidR="00150EAE" w:rsidRDefault="00D23691">
            <w:pPr>
              <w:pStyle w:val="Contenuto"/>
              <w:spacing w:line="240" w:lineRule="auto"/>
              <w:rPr>
                <w:sz w:val="36"/>
                <w:szCs w:val="36"/>
              </w:rPr>
            </w:pPr>
            <w:r>
              <w:rPr>
                <w:sz w:val="36"/>
                <w:szCs w:val="36"/>
              </w:rPr>
              <w:t>Partecipanti all’evento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A4E0E" w14:textId="77777777" w:rsidR="00150EAE" w:rsidRDefault="00D23691">
            <w:pPr>
              <w:pStyle w:val="Contenuto"/>
              <w:spacing w:line="240" w:lineRule="auto"/>
              <w:rPr>
                <w:sz w:val="36"/>
                <w:szCs w:val="36"/>
              </w:rPr>
            </w:pPr>
            <w:r>
              <w:rPr>
                <w:sz w:val="36"/>
                <w:szCs w:val="36"/>
              </w:rPr>
              <w:t>Evento, Persona</w:t>
            </w:r>
          </w:p>
        </w:tc>
      </w:tr>
      <w:tr w:rsidR="00150EAE" w14:paraId="5AB25F8F"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68E881" w14:textId="77777777" w:rsidR="00150EAE" w:rsidRDefault="00D23691">
            <w:pPr>
              <w:pStyle w:val="Contenuto"/>
              <w:spacing w:line="240" w:lineRule="auto"/>
              <w:rPr>
                <w:sz w:val="36"/>
                <w:szCs w:val="36"/>
              </w:rPr>
            </w:pPr>
            <w:r>
              <w:rPr>
                <w:sz w:val="36"/>
                <w:szCs w:val="36"/>
              </w:rPr>
              <w:t>Organizzatore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C7308" w14:textId="77777777" w:rsidR="00150EAE" w:rsidRDefault="00D23691">
            <w:pPr>
              <w:pStyle w:val="Contenuto"/>
              <w:spacing w:line="240" w:lineRule="auto"/>
              <w:rPr>
                <w:sz w:val="36"/>
                <w:szCs w:val="36"/>
              </w:rPr>
            </w:pPr>
            <w:r>
              <w:rPr>
                <w:sz w:val="36"/>
                <w:szCs w:val="36"/>
              </w:rPr>
              <w:t>Persona che organizza un 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C5CF66" w14:textId="77777777" w:rsidR="00150EAE" w:rsidRDefault="00D23691">
            <w:pPr>
              <w:pStyle w:val="Contenuto"/>
              <w:spacing w:line="240" w:lineRule="auto"/>
              <w:rPr>
                <w:sz w:val="36"/>
                <w:szCs w:val="36"/>
              </w:rPr>
            </w:pPr>
            <w:r>
              <w:rPr>
                <w:sz w:val="36"/>
                <w:szCs w:val="36"/>
              </w:rPr>
              <w:t>Evento, Persona, Organizzazione</w:t>
            </w:r>
          </w:p>
        </w:tc>
      </w:tr>
      <w:tr w:rsidR="00150EAE" w14:paraId="6AA81841" w14:textId="77777777">
        <w:tc>
          <w:tcPr>
            <w:tcW w:w="3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8D32F" w14:textId="77777777" w:rsidR="00150EAE" w:rsidRDefault="00D23691">
            <w:pPr>
              <w:pStyle w:val="Contenuto"/>
              <w:spacing w:line="240" w:lineRule="auto"/>
              <w:rPr>
                <w:sz w:val="36"/>
                <w:szCs w:val="36"/>
              </w:rPr>
            </w:pPr>
            <w:r>
              <w:rPr>
                <w:sz w:val="36"/>
                <w:szCs w:val="36"/>
              </w:rPr>
              <w:t>Organizzazione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9A6A92" w14:textId="77777777" w:rsidR="00150EAE" w:rsidRDefault="00D23691">
            <w:pPr>
              <w:pStyle w:val="Contenuto"/>
              <w:spacing w:line="240" w:lineRule="auto"/>
              <w:rPr>
                <w:sz w:val="36"/>
                <w:szCs w:val="36"/>
              </w:rPr>
            </w:pPr>
            <w:r>
              <w:rPr>
                <w:sz w:val="36"/>
                <w:szCs w:val="36"/>
              </w:rPr>
              <w:t>Organizzatori dell’evento</w:t>
            </w:r>
          </w:p>
        </w:tc>
        <w:tc>
          <w:tcPr>
            <w:tcW w:w="36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73B3B" w14:textId="77777777" w:rsidR="00150EAE" w:rsidRDefault="00D23691">
            <w:pPr>
              <w:pStyle w:val="Contenuto"/>
              <w:spacing w:line="240" w:lineRule="auto"/>
              <w:rPr>
                <w:sz w:val="36"/>
                <w:szCs w:val="36"/>
              </w:rPr>
            </w:pPr>
            <w:r>
              <w:rPr>
                <w:sz w:val="36"/>
                <w:szCs w:val="36"/>
              </w:rPr>
              <w:t>Evento, Persona</w:t>
            </w:r>
          </w:p>
        </w:tc>
      </w:tr>
    </w:tbl>
    <w:p w14:paraId="4DB75CF0" w14:textId="77777777" w:rsidR="00150EAE" w:rsidRDefault="00150EAE">
      <w:pPr>
        <w:pStyle w:val="Titolo"/>
      </w:pPr>
    </w:p>
    <w:p w14:paraId="0E754F8A" w14:textId="77777777" w:rsidR="00150EAE" w:rsidRDefault="00150EAE">
      <w:pPr>
        <w:pStyle w:val="Titolo"/>
      </w:pPr>
    </w:p>
    <w:p w14:paraId="5E9132C9" w14:textId="77777777" w:rsidR="00BC43E0" w:rsidRDefault="00BC43E0">
      <w:pPr>
        <w:pStyle w:val="Titolo"/>
      </w:pPr>
    </w:p>
    <w:p w14:paraId="45790745" w14:textId="2DE252DA" w:rsidR="00150EAE" w:rsidRDefault="00D23691">
      <w:pPr>
        <w:pStyle w:val="Titolo"/>
      </w:pPr>
      <w:r>
        <w:lastRenderedPageBreak/>
        <w:t>Schema ER - Scheletro</w:t>
      </w:r>
    </w:p>
    <w:p w14:paraId="4F18CD5D" w14:textId="77777777" w:rsidR="00150EAE" w:rsidRDefault="00150EAE">
      <w:pPr>
        <w:pStyle w:val="Titolo"/>
      </w:pPr>
    </w:p>
    <w:p w14:paraId="058B46D3" w14:textId="77777777" w:rsidR="00150EAE" w:rsidRDefault="00150EAE">
      <w:pPr>
        <w:pStyle w:val="Titolo"/>
      </w:pPr>
    </w:p>
    <w:p w14:paraId="4B28BE8E" w14:textId="77777777" w:rsidR="00150EAE" w:rsidRDefault="00D23691">
      <w:pPr>
        <w:pStyle w:val="Titolo"/>
      </w:pPr>
      <w:r>
        <w:rPr>
          <w:noProof/>
        </w:rPr>
        <w:drawing>
          <wp:inline distT="0" distB="0" distL="0" distR="0" wp14:anchorId="21F2CE9D" wp14:editId="7AED2A35">
            <wp:extent cx="4676771" cy="3152778"/>
            <wp:effectExtent l="0" t="0" r="0" b="9522"/>
            <wp:docPr id="9" name="Immagine 13"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76771" cy="3152778"/>
                    </a:xfrm>
                    <a:prstGeom prst="rect">
                      <a:avLst/>
                    </a:prstGeom>
                    <a:noFill/>
                    <a:ln>
                      <a:noFill/>
                      <a:prstDash/>
                    </a:ln>
                  </pic:spPr>
                </pic:pic>
              </a:graphicData>
            </a:graphic>
          </wp:inline>
        </w:drawing>
      </w:r>
    </w:p>
    <w:p w14:paraId="7523265F" w14:textId="77777777" w:rsidR="00150EAE" w:rsidRDefault="00150EAE">
      <w:pPr>
        <w:pStyle w:val="Titolo"/>
      </w:pPr>
    </w:p>
    <w:p w14:paraId="60841414" w14:textId="77777777" w:rsidR="00150EAE" w:rsidRDefault="00150EAE">
      <w:pPr>
        <w:pStyle w:val="Titolo"/>
      </w:pPr>
    </w:p>
    <w:p w14:paraId="46032FFD" w14:textId="77777777" w:rsidR="00150EAE" w:rsidRDefault="00150EAE">
      <w:pPr>
        <w:pStyle w:val="Contenuto"/>
      </w:pPr>
    </w:p>
    <w:p w14:paraId="0354C5E5" w14:textId="77777777" w:rsidR="00150EAE" w:rsidRDefault="00150EAE">
      <w:pPr>
        <w:pStyle w:val="Contenuto"/>
      </w:pPr>
    </w:p>
    <w:p w14:paraId="66389285" w14:textId="77777777" w:rsidR="00150EAE" w:rsidRDefault="00150EAE">
      <w:pPr>
        <w:pStyle w:val="Contenuto"/>
      </w:pPr>
    </w:p>
    <w:p w14:paraId="2359D83B" w14:textId="77777777" w:rsidR="00150EAE" w:rsidRDefault="00150EAE">
      <w:pPr>
        <w:pStyle w:val="Contenuto"/>
      </w:pPr>
    </w:p>
    <w:p w14:paraId="48C906BB" w14:textId="77777777" w:rsidR="00150EAE" w:rsidRDefault="00150EAE">
      <w:pPr>
        <w:pStyle w:val="Contenuto"/>
      </w:pPr>
    </w:p>
    <w:p w14:paraId="63140FB8" w14:textId="77777777" w:rsidR="00150EAE" w:rsidRDefault="00150EAE">
      <w:pPr>
        <w:pStyle w:val="Contenuto"/>
      </w:pPr>
    </w:p>
    <w:p w14:paraId="13ABF33E" w14:textId="77777777" w:rsidR="00150EAE" w:rsidRDefault="00150EAE">
      <w:pPr>
        <w:pStyle w:val="Contenuto"/>
      </w:pPr>
    </w:p>
    <w:p w14:paraId="469F4C7E" w14:textId="77777777" w:rsidR="00150EAE" w:rsidRDefault="00150EAE">
      <w:pPr>
        <w:pStyle w:val="Contenuto"/>
      </w:pPr>
    </w:p>
    <w:p w14:paraId="684655BD" w14:textId="77777777" w:rsidR="00150EAE" w:rsidRDefault="00150EAE">
      <w:pPr>
        <w:pStyle w:val="Contenuto"/>
      </w:pPr>
    </w:p>
    <w:p w14:paraId="6D5416F0" w14:textId="77777777" w:rsidR="00150EAE" w:rsidRDefault="00150EAE">
      <w:pPr>
        <w:pStyle w:val="Contenuto"/>
      </w:pPr>
    </w:p>
    <w:p w14:paraId="4E00E8E0" w14:textId="77777777" w:rsidR="00150EAE" w:rsidRDefault="00D23691">
      <w:pPr>
        <w:pStyle w:val="Titolo"/>
      </w:pPr>
      <w:r>
        <w:lastRenderedPageBreak/>
        <w:t>Schema ER - Intermedio</w:t>
      </w:r>
    </w:p>
    <w:p w14:paraId="13F2C49A" w14:textId="77777777" w:rsidR="00150EAE" w:rsidRDefault="00150EAE">
      <w:pPr>
        <w:pStyle w:val="Contenuto"/>
      </w:pPr>
    </w:p>
    <w:p w14:paraId="636CF8A6" w14:textId="77777777" w:rsidR="00150EAE" w:rsidRDefault="00150EAE">
      <w:pPr>
        <w:pStyle w:val="Contenuto"/>
      </w:pPr>
    </w:p>
    <w:p w14:paraId="668BD4B0" w14:textId="77777777" w:rsidR="00150EAE" w:rsidRDefault="00D23691">
      <w:pPr>
        <w:pStyle w:val="Contenuto"/>
      </w:pPr>
      <w:r>
        <w:rPr>
          <w:noProof/>
        </w:rPr>
        <w:drawing>
          <wp:inline distT="0" distB="0" distL="0" distR="0" wp14:anchorId="777936E6" wp14:editId="003C1B4E">
            <wp:extent cx="6371594" cy="3275325"/>
            <wp:effectExtent l="0" t="0" r="0" b="1275"/>
            <wp:docPr id="10" name="Immagine 14" descr="Immagine che contiene testo&#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371594" cy="3275325"/>
                    </a:xfrm>
                    <a:prstGeom prst="rect">
                      <a:avLst/>
                    </a:prstGeom>
                    <a:noFill/>
                    <a:ln>
                      <a:noFill/>
                      <a:prstDash/>
                    </a:ln>
                  </pic:spPr>
                </pic:pic>
              </a:graphicData>
            </a:graphic>
          </wp:inline>
        </w:drawing>
      </w:r>
    </w:p>
    <w:p w14:paraId="1D6B62B8" w14:textId="77777777" w:rsidR="00150EAE" w:rsidRDefault="00150EAE">
      <w:pPr>
        <w:pStyle w:val="Contenuto"/>
      </w:pPr>
    </w:p>
    <w:p w14:paraId="3BB6ED35" w14:textId="77777777" w:rsidR="00150EAE" w:rsidRDefault="00150EAE">
      <w:pPr>
        <w:pStyle w:val="Contenuto"/>
      </w:pPr>
    </w:p>
    <w:p w14:paraId="73B6E537" w14:textId="77777777" w:rsidR="00150EAE" w:rsidRDefault="00150EAE">
      <w:pPr>
        <w:pStyle w:val="Contenuto"/>
      </w:pPr>
    </w:p>
    <w:p w14:paraId="4A845C73" w14:textId="77777777" w:rsidR="00150EAE" w:rsidRDefault="00150EAE">
      <w:pPr>
        <w:pStyle w:val="Contenuto"/>
      </w:pPr>
    </w:p>
    <w:p w14:paraId="52DB9027" w14:textId="77777777" w:rsidR="00150EAE" w:rsidRDefault="00150EAE">
      <w:pPr>
        <w:pStyle w:val="Contenuto"/>
      </w:pPr>
    </w:p>
    <w:p w14:paraId="4C3602FB" w14:textId="77777777" w:rsidR="00150EAE" w:rsidRDefault="00150EAE">
      <w:pPr>
        <w:pStyle w:val="Contenuto"/>
      </w:pPr>
    </w:p>
    <w:p w14:paraId="4F1D36B7" w14:textId="77777777" w:rsidR="00150EAE" w:rsidRDefault="00150EAE">
      <w:pPr>
        <w:pStyle w:val="Contenuto"/>
      </w:pPr>
    </w:p>
    <w:p w14:paraId="2EC8FB06" w14:textId="77777777" w:rsidR="00150EAE" w:rsidRDefault="00150EAE">
      <w:pPr>
        <w:pStyle w:val="Contenuto"/>
      </w:pPr>
    </w:p>
    <w:p w14:paraId="6F52E846" w14:textId="77777777" w:rsidR="00150EAE" w:rsidRDefault="00150EAE">
      <w:pPr>
        <w:pStyle w:val="Contenuto"/>
      </w:pPr>
    </w:p>
    <w:p w14:paraId="5AA5B020" w14:textId="77777777" w:rsidR="00150EAE" w:rsidRDefault="00150EAE">
      <w:pPr>
        <w:pStyle w:val="Contenuto"/>
      </w:pPr>
    </w:p>
    <w:p w14:paraId="2162AEA4" w14:textId="77777777" w:rsidR="00150EAE" w:rsidRDefault="00150EAE">
      <w:pPr>
        <w:pStyle w:val="Contenuto"/>
      </w:pPr>
    </w:p>
    <w:p w14:paraId="61D29C72" w14:textId="77777777" w:rsidR="00150EAE" w:rsidRDefault="00150EAE">
      <w:pPr>
        <w:pStyle w:val="Contenuto"/>
      </w:pPr>
    </w:p>
    <w:p w14:paraId="67C8BD91" w14:textId="77777777" w:rsidR="00150EAE" w:rsidRDefault="00150EAE">
      <w:pPr>
        <w:pStyle w:val="Contenuto"/>
      </w:pPr>
    </w:p>
    <w:p w14:paraId="1B1D630E" w14:textId="77777777" w:rsidR="00150EAE" w:rsidRDefault="00150EAE">
      <w:pPr>
        <w:pStyle w:val="Contenuto"/>
      </w:pPr>
    </w:p>
    <w:p w14:paraId="516DE1D5" w14:textId="77777777" w:rsidR="00150EAE" w:rsidRDefault="00150EAE">
      <w:pPr>
        <w:pStyle w:val="Contenuto"/>
      </w:pPr>
    </w:p>
    <w:p w14:paraId="7F7D88BC" w14:textId="77777777" w:rsidR="00150EAE" w:rsidRDefault="00150EAE">
      <w:pPr>
        <w:pStyle w:val="Contenuto"/>
      </w:pPr>
    </w:p>
    <w:p w14:paraId="0DF384C5" w14:textId="77777777" w:rsidR="00150EAE" w:rsidRDefault="00150EAE">
      <w:pPr>
        <w:pStyle w:val="Contenuto"/>
      </w:pPr>
    </w:p>
    <w:p w14:paraId="6DBCFC46" w14:textId="77777777" w:rsidR="00A10958" w:rsidRDefault="00A10958">
      <w:pPr>
        <w:pStyle w:val="Contenuto"/>
        <w:rPr>
          <w:rFonts w:ascii="Arial" w:eastAsia="MS Gothic" w:hAnsi="Arial"/>
          <w:b/>
          <w:bCs/>
          <w:sz w:val="72"/>
          <w:szCs w:val="52"/>
        </w:rPr>
      </w:pPr>
    </w:p>
    <w:p w14:paraId="52391F68" w14:textId="32792CEB"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Dizionario dei dati</w:t>
      </w:r>
    </w:p>
    <w:tbl>
      <w:tblPr>
        <w:tblW w:w="10024" w:type="dxa"/>
        <w:tblCellMar>
          <w:left w:w="10" w:type="dxa"/>
          <w:right w:w="10" w:type="dxa"/>
        </w:tblCellMar>
        <w:tblLook w:val="0000" w:firstRow="0" w:lastRow="0" w:firstColumn="0" w:lastColumn="0" w:noHBand="0" w:noVBand="0"/>
      </w:tblPr>
      <w:tblGrid>
        <w:gridCol w:w="2499"/>
        <w:gridCol w:w="2573"/>
        <w:gridCol w:w="3145"/>
        <w:gridCol w:w="1807"/>
      </w:tblGrid>
      <w:tr w:rsidR="00150EAE" w14:paraId="576B951B"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76A834" w14:textId="77777777" w:rsidR="00150EAE" w:rsidRDefault="00D23691">
            <w:pPr>
              <w:pStyle w:val="Testoenfasi"/>
              <w:spacing w:line="240" w:lineRule="auto"/>
              <w:rPr>
                <w:sz w:val="44"/>
                <w:szCs w:val="44"/>
              </w:rPr>
            </w:pPr>
            <w:r>
              <w:rPr>
                <w:sz w:val="44"/>
                <w:szCs w:val="44"/>
              </w:rPr>
              <w:t>Entità</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FC16A" w14:textId="77777777" w:rsidR="00150EAE" w:rsidRDefault="00D23691">
            <w:pPr>
              <w:pStyle w:val="Testoenfasi"/>
              <w:spacing w:line="240" w:lineRule="auto"/>
              <w:rPr>
                <w:sz w:val="44"/>
                <w:szCs w:val="44"/>
              </w:rPr>
            </w:pPr>
            <w:r>
              <w:rPr>
                <w:sz w:val="44"/>
                <w:szCs w:val="44"/>
              </w:rPr>
              <w:t>Descrizione</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BAFFC" w14:textId="77777777" w:rsidR="00150EAE" w:rsidRDefault="00D23691">
            <w:pPr>
              <w:pStyle w:val="Testoenfasi"/>
              <w:spacing w:line="240" w:lineRule="auto"/>
              <w:rPr>
                <w:sz w:val="44"/>
                <w:szCs w:val="44"/>
              </w:rPr>
            </w:pPr>
            <w:r>
              <w:rPr>
                <w:sz w:val="44"/>
                <w:szCs w:val="44"/>
              </w:rPr>
              <w:t>Attributi</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AB4464" w14:textId="77777777" w:rsidR="00150EAE" w:rsidRDefault="00D23691">
            <w:pPr>
              <w:pStyle w:val="Testoenfasi"/>
              <w:spacing w:line="240" w:lineRule="auto"/>
              <w:rPr>
                <w:sz w:val="44"/>
                <w:szCs w:val="44"/>
              </w:rPr>
            </w:pPr>
            <w:r>
              <w:rPr>
                <w:sz w:val="44"/>
                <w:szCs w:val="44"/>
              </w:rPr>
              <w:t>ID</w:t>
            </w:r>
          </w:p>
        </w:tc>
      </w:tr>
      <w:tr w:rsidR="00150EAE" w14:paraId="63EE9B27"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441269" w14:textId="77777777" w:rsidR="00150EAE" w:rsidRDefault="00D23691">
            <w:pPr>
              <w:pStyle w:val="Contenuto"/>
              <w:spacing w:line="240" w:lineRule="auto"/>
              <w:rPr>
                <w:sz w:val="32"/>
                <w:szCs w:val="32"/>
              </w:rPr>
            </w:pPr>
            <w:r>
              <w:rPr>
                <w:sz w:val="32"/>
                <w:szCs w:val="32"/>
              </w:rPr>
              <w:t>Città</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832BAC" w14:textId="77777777" w:rsidR="00150EAE" w:rsidRDefault="00D23691">
            <w:pPr>
              <w:pStyle w:val="Contenuto"/>
              <w:spacing w:line="240" w:lineRule="auto"/>
              <w:rPr>
                <w:sz w:val="32"/>
                <w:szCs w:val="32"/>
              </w:rPr>
            </w:pPr>
            <w:r>
              <w:rPr>
                <w:sz w:val="32"/>
                <w:szCs w:val="32"/>
              </w:rPr>
              <w:t>Città in cui avviene l’evento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F440B" w14:textId="77777777" w:rsidR="00150EAE" w:rsidRDefault="00D23691">
            <w:pPr>
              <w:pStyle w:val="Contenuto"/>
              <w:spacing w:line="240" w:lineRule="auto"/>
              <w:rPr>
                <w:sz w:val="32"/>
                <w:szCs w:val="32"/>
              </w:rPr>
            </w:pPr>
            <w:r>
              <w:rPr>
                <w:sz w:val="32"/>
                <w:szCs w:val="32"/>
              </w:rPr>
              <w:t>CodiceIstat, cap, nome, regione, provincia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23CAD" w14:textId="77777777" w:rsidR="00150EAE" w:rsidRDefault="00D23691">
            <w:pPr>
              <w:pStyle w:val="Contenuto"/>
              <w:spacing w:line="240" w:lineRule="auto"/>
              <w:rPr>
                <w:sz w:val="32"/>
                <w:szCs w:val="32"/>
              </w:rPr>
            </w:pPr>
            <w:r>
              <w:rPr>
                <w:sz w:val="32"/>
                <w:szCs w:val="32"/>
              </w:rPr>
              <w:t>codiceIstat</w:t>
            </w:r>
          </w:p>
        </w:tc>
      </w:tr>
      <w:tr w:rsidR="00150EAE" w14:paraId="7D2D96C6"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30CFF" w14:textId="77777777" w:rsidR="00150EAE" w:rsidRDefault="00D23691">
            <w:pPr>
              <w:pStyle w:val="Contenuto"/>
              <w:spacing w:line="240" w:lineRule="auto"/>
              <w:rPr>
                <w:sz w:val="32"/>
                <w:szCs w:val="32"/>
              </w:rPr>
            </w:pPr>
            <w:r>
              <w:rPr>
                <w:sz w:val="32"/>
                <w:szCs w:val="32"/>
              </w:rPr>
              <w:t>Locale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66B4" w14:textId="77777777" w:rsidR="00150EAE" w:rsidRDefault="00D23691">
            <w:pPr>
              <w:pStyle w:val="Contenuto"/>
              <w:spacing w:line="240" w:lineRule="auto"/>
              <w:rPr>
                <w:sz w:val="32"/>
                <w:szCs w:val="32"/>
              </w:rPr>
            </w:pPr>
            <w:r>
              <w:rPr>
                <w:sz w:val="32"/>
                <w:szCs w:val="32"/>
              </w:rPr>
              <w:t>Locale in cui avviene l’evento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2EFFF3" w14:textId="77777777" w:rsidR="00150EAE" w:rsidRDefault="00D23691">
            <w:pPr>
              <w:pStyle w:val="Contenuto"/>
              <w:spacing w:line="240" w:lineRule="auto"/>
              <w:rPr>
                <w:sz w:val="32"/>
                <w:szCs w:val="32"/>
              </w:rPr>
            </w:pPr>
            <w:r>
              <w:rPr>
                <w:sz w:val="32"/>
                <w:szCs w:val="32"/>
              </w:rPr>
              <w:t>idL, nome, città, idCitta, indirizzo, capienza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1DF128" w14:textId="77777777" w:rsidR="00150EAE" w:rsidRDefault="00D23691">
            <w:pPr>
              <w:pStyle w:val="Contenuto"/>
              <w:spacing w:line="240" w:lineRule="auto"/>
              <w:rPr>
                <w:sz w:val="32"/>
                <w:szCs w:val="32"/>
              </w:rPr>
            </w:pPr>
            <w:r>
              <w:rPr>
                <w:sz w:val="32"/>
                <w:szCs w:val="32"/>
              </w:rPr>
              <w:t>idL</w:t>
            </w:r>
          </w:p>
          <w:p w14:paraId="6DB96A3D" w14:textId="77777777" w:rsidR="00150EAE" w:rsidRDefault="00150EAE">
            <w:pPr>
              <w:pStyle w:val="Contenuto"/>
              <w:spacing w:line="240" w:lineRule="auto"/>
              <w:rPr>
                <w:sz w:val="32"/>
                <w:szCs w:val="32"/>
              </w:rPr>
            </w:pPr>
          </w:p>
        </w:tc>
      </w:tr>
      <w:tr w:rsidR="00150EAE" w14:paraId="2DD81023"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E2A6E" w14:textId="77777777" w:rsidR="00150EAE" w:rsidRDefault="00D23691">
            <w:pPr>
              <w:pStyle w:val="Contenuto"/>
              <w:spacing w:line="240" w:lineRule="auto"/>
              <w:rPr>
                <w:sz w:val="32"/>
                <w:szCs w:val="32"/>
              </w:rPr>
            </w:pPr>
            <w:r>
              <w:rPr>
                <w:sz w:val="32"/>
                <w:szCs w:val="32"/>
              </w:rPr>
              <w:t>Evento</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EAB95" w14:textId="77777777" w:rsidR="00150EAE" w:rsidRDefault="00D23691">
            <w:pPr>
              <w:pStyle w:val="Contenuto"/>
              <w:spacing w:line="240" w:lineRule="auto"/>
              <w:rPr>
                <w:sz w:val="32"/>
                <w:szCs w:val="32"/>
              </w:rPr>
            </w:pPr>
            <w:r>
              <w:rPr>
                <w:sz w:val="32"/>
                <w:szCs w:val="32"/>
              </w:rPr>
              <w:t>Concerto, festival, serata in discoteca</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94301" w14:textId="77777777" w:rsidR="00150EAE" w:rsidRDefault="00D23691">
            <w:pPr>
              <w:pStyle w:val="Contenuto"/>
              <w:spacing w:line="240" w:lineRule="auto"/>
              <w:rPr>
                <w:sz w:val="32"/>
                <w:szCs w:val="32"/>
              </w:rPr>
            </w:pPr>
            <w:r>
              <w:rPr>
                <w:sz w:val="32"/>
                <w:szCs w:val="32"/>
              </w:rPr>
              <w:t>idE, idL, data, ora, prezzo, tipologiaEvento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C48F7" w14:textId="77777777" w:rsidR="00150EAE" w:rsidRDefault="00D23691">
            <w:pPr>
              <w:pStyle w:val="Contenuto"/>
              <w:spacing w:line="240" w:lineRule="auto"/>
              <w:rPr>
                <w:sz w:val="32"/>
                <w:szCs w:val="32"/>
              </w:rPr>
            </w:pPr>
            <w:r>
              <w:rPr>
                <w:sz w:val="32"/>
                <w:szCs w:val="32"/>
              </w:rPr>
              <w:t>idE</w:t>
            </w:r>
          </w:p>
        </w:tc>
      </w:tr>
      <w:tr w:rsidR="00150EAE" w14:paraId="2DFF2EFA"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EFD17A" w14:textId="77777777" w:rsidR="00150EAE" w:rsidRDefault="00D23691">
            <w:pPr>
              <w:pStyle w:val="Contenuto"/>
              <w:spacing w:line="240" w:lineRule="auto"/>
              <w:rPr>
                <w:sz w:val="32"/>
                <w:szCs w:val="32"/>
              </w:rPr>
            </w:pPr>
            <w:r>
              <w:rPr>
                <w:sz w:val="32"/>
                <w:szCs w:val="32"/>
              </w:rPr>
              <w:t>Ospiti Speciali</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40918" w14:textId="77777777" w:rsidR="00150EAE" w:rsidRDefault="00D23691">
            <w:pPr>
              <w:pStyle w:val="Contenuto"/>
              <w:spacing w:line="240" w:lineRule="auto"/>
              <w:rPr>
                <w:sz w:val="32"/>
                <w:szCs w:val="32"/>
              </w:rPr>
            </w:pPr>
            <w:r>
              <w:rPr>
                <w:sz w:val="32"/>
                <w:szCs w:val="32"/>
              </w:rPr>
              <w:t>Ospiti della serata</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D940B" w14:textId="77777777" w:rsidR="00150EAE" w:rsidRDefault="00D23691">
            <w:pPr>
              <w:pStyle w:val="Contenuto"/>
              <w:spacing w:line="240" w:lineRule="auto"/>
              <w:rPr>
                <w:sz w:val="32"/>
                <w:szCs w:val="32"/>
              </w:rPr>
            </w:pPr>
            <w:r>
              <w:rPr>
                <w:sz w:val="32"/>
                <w:szCs w:val="32"/>
              </w:rPr>
              <w:t>CF, idE, nome, cognome, professione</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537EC" w14:textId="77777777" w:rsidR="00150EAE" w:rsidRDefault="00D23691">
            <w:pPr>
              <w:pStyle w:val="Contenuto"/>
              <w:spacing w:line="240" w:lineRule="auto"/>
              <w:rPr>
                <w:sz w:val="32"/>
                <w:szCs w:val="32"/>
              </w:rPr>
            </w:pPr>
            <w:r>
              <w:rPr>
                <w:sz w:val="32"/>
                <w:szCs w:val="32"/>
              </w:rPr>
              <w:t>CF, idE</w:t>
            </w:r>
          </w:p>
        </w:tc>
      </w:tr>
      <w:tr w:rsidR="00150EAE" w14:paraId="7B7F2F95"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BA0948" w14:textId="77777777" w:rsidR="00150EAE" w:rsidRDefault="00D23691">
            <w:pPr>
              <w:pStyle w:val="Contenuto"/>
              <w:spacing w:line="240" w:lineRule="auto"/>
              <w:rPr>
                <w:sz w:val="32"/>
                <w:szCs w:val="32"/>
              </w:rPr>
            </w:pPr>
            <w:r>
              <w:rPr>
                <w:sz w:val="32"/>
                <w:szCs w:val="32"/>
              </w:rPr>
              <w:t>Persona</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2EE8A" w14:textId="77777777" w:rsidR="00150EAE" w:rsidRDefault="00D23691">
            <w:pPr>
              <w:pStyle w:val="Contenuto"/>
              <w:spacing w:line="240" w:lineRule="auto"/>
              <w:rPr>
                <w:sz w:val="32"/>
                <w:szCs w:val="32"/>
              </w:rPr>
            </w:pPr>
            <w:r>
              <w:rPr>
                <w:sz w:val="32"/>
                <w:szCs w:val="32"/>
              </w:rPr>
              <w:t>Persone che partecipano o organizzano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606BE" w14:textId="77777777" w:rsidR="00150EAE" w:rsidRDefault="00D23691">
            <w:pPr>
              <w:pStyle w:val="Contenuto"/>
              <w:spacing w:line="240" w:lineRule="auto"/>
              <w:rPr>
                <w:sz w:val="32"/>
                <w:szCs w:val="32"/>
              </w:rPr>
            </w:pPr>
            <w:r>
              <w:rPr>
                <w:sz w:val="32"/>
                <w:szCs w:val="32"/>
              </w:rPr>
              <w:t>CF, nome, cognome, data di nascita, telefono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D5C00" w14:textId="77777777" w:rsidR="00150EAE" w:rsidRDefault="00D23691">
            <w:pPr>
              <w:pStyle w:val="Contenuto"/>
              <w:spacing w:line="240" w:lineRule="auto"/>
              <w:rPr>
                <w:sz w:val="32"/>
                <w:szCs w:val="32"/>
              </w:rPr>
            </w:pPr>
            <w:r>
              <w:rPr>
                <w:sz w:val="32"/>
                <w:szCs w:val="32"/>
              </w:rPr>
              <w:t>CF</w:t>
            </w:r>
          </w:p>
        </w:tc>
      </w:tr>
      <w:tr w:rsidR="00150EAE" w14:paraId="392C7144"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16130" w14:textId="77777777" w:rsidR="00150EAE" w:rsidRDefault="00D23691">
            <w:pPr>
              <w:pStyle w:val="Contenuto"/>
              <w:spacing w:line="240" w:lineRule="auto"/>
              <w:rPr>
                <w:sz w:val="32"/>
                <w:szCs w:val="32"/>
              </w:rPr>
            </w:pPr>
            <w:r>
              <w:rPr>
                <w:sz w:val="32"/>
                <w:szCs w:val="32"/>
              </w:rPr>
              <w:t>Partecipante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A4FC6" w14:textId="77777777" w:rsidR="00150EAE" w:rsidRDefault="00D23691">
            <w:pPr>
              <w:pStyle w:val="Contenuto"/>
              <w:spacing w:line="240" w:lineRule="auto"/>
              <w:rPr>
                <w:sz w:val="32"/>
                <w:szCs w:val="32"/>
              </w:rPr>
            </w:pPr>
            <w:r>
              <w:rPr>
                <w:sz w:val="32"/>
                <w:szCs w:val="32"/>
              </w:rPr>
              <w:t>Partecipa ad 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31089" w14:textId="77777777" w:rsidR="00150EAE" w:rsidRDefault="00D23691">
            <w:pPr>
              <w:pStyle w:val="Contenuto"/>
              <w:spacing w:line="240" w:lineRule="auto"/>
              <w:rPr>
                <w:sz w:val="32"/>
                <w:szCs w:val="32"/>
              </w:rPr>
            </w:pPr>
            <w:r>
              <w:rPr>
                <w:sz w:val="32"/>
                <w:szCs w:val="32"/>
              </w:rPr>
              <w:t>CF, nome, cognome, data di nascita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BE14B1" w14:textId="77777777" w:rsidR="00150EAE" w:rsidRDefault="00D23691">
            <w:pPr>
              <w:pStyle w:val="Contenuto"/>
              <w:spacing w:line="240" w:lineRule="auto"/>
              <w:rPr>
                <w:sz w:val="32"/>
                <w:szCs w:val="32"/>
              </w:rPr>
            </w:pPr>
            <w:r>
              <w:rPr>
                <w:sz w:val="32"/>
                <w:szCs w:val="32"/>
              </w:rPr>
              <w:t>CF</w:t>
            </w:r>
          </w:p>
        </w:tc>
      </w:tr>
      <w:tr w:rsidR="00150EAE" w14:paraId="591B03E2"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20E10" w14:textId="77777777" w:rsidR="00150EAE" w:rsidRDefault="00D23691">
            <w:pPr>
              <w:pStyle w:val="Contenuto"/>
              <w:spacing w:line="240" w:lineRule="auto"/>
              <w:rPr>
                <w:sz w:val="32"/>
                <w:szCs w:val="32"/>
              </w:rPr>
            </w:pPr>
            <w:r>
              <w:rPr>
                <w:sz w:val="32"/>
                <w:szCs w:val="32"/>
              </w:rPr>
              <w:t>Organizzatore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26190" w14:textId="77777777" w:rsidR="00150EAE" w:rsidRDefault="00D23691">
            <w:pPr>
              <w:pStyle w:val="Contenuto"/>
              <w:spacing w:line="240" w:lineRule="auto"/>
              <w:rPr>
                <w:sz w:val="32"/>
                <w:szCs w:val="32"/>
              </w:rPr>
            </w:pPr>
            <w:r>
              <w:rPr>
                <w:sz w:val="32"/>
                <w:szCs w:val="32"/>
              </w:rPr>
              <w:t>Organizza un evento</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C5C4EE" w14:textId="77777777" w:rsidR="00150EAE" w:rsidRDefault="00D23691">
            <w:pPr>
              <w:pStyle w:val="Contenuto"/>
              <w:spacing w:line="240" w:lineRule="auto"/>
              <w:rPr>
                <w:sz w:val="32"/>
                <w:szCs w:val="32"/>
              </w:rPr>
            </w:pPr>
            <w:r>
              <w:rPr>
                <w:sz w:val="32"/>
                <w:szCs w:val="32"/>
              </w:rPr>
              <w:t>CF, nome, cognome, data di nascita</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209C5B" w14:textId="77777777" w:rsidR="00150EAE" w:rsidRDefault="00D23691">
            <w:pPr>
              <w:pStyle w:val="Contenuto"/>
              <w:spacing w:line="240" w:lineRule="auto"/>
              <w:rPr>
                <w:sz w:val="32"/>
                <w:szCs w:val="32"/>
              </w:rPr>
            </w:pPr>
            <w:r>
              <w:rPr>
                <w:sz w:val="32"/>
                <w:szCs w:val="32"/>
              </w:rPr>
              <w:t>CF</w:t>
            </w:r>
          </w:p>
        </w:tc>
      </w:tr>
      <w:tr w:rsidR="00150EAE" w14:paraId="38CF0832"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0D11C" w14:textId="77777777" w:rsidR="00150EAE" w:rsidRDefault="00D23691">
            <w:pPr>
              <w:pStyle w:val="Contenuto"/>
              <w:spacing w:line="240" w:lineRule="auto"/>
              <w:rPr>
                <w:sz w:val="32"/>
                <w:szCs w:val="32"/>
              </w:rPr>
            </w:pPr>
            <w:r>
              <w:rPr>
                <w:sz w:val="32"/>
                <w:szCs w:val="32"/>
              </w:rPr>
              <w:t>Organizzazione</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13217A" w14:textId="77777777" w:rsidR="00150EAE" w:rsidRDefault="00D23691">
            <w:pPr>
              <w:pStyle w:val="Contenuto"/>
              <w:spacing w:line="240" w:lineRule="auto"/>
              <w:rPr>
                <w:sz w:val="32"/>
                <w:szCs w:val="32"/>
              </w:rPr>
            </w:pPr>
            <w:r>
              <w:rPr>
                <w:sz w:val="32"/>
                <w:szCs w:val="32"/>
              </w:rPr>
              <w:t>Lista degli organizzatori degli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7F400" w14:textId="77777777" w:rsidR="00150EAE" w:rsidRDefault="00D23691">
            <w:pPr>
              <w:pStyle w:val="Contenuto"/>
              <w:spacing w:line="240" w:lineRule="auto"/>
              <w:rPr>
                <w:sz w:val="32"/>
                <w:szCs w:val="32"/>
              </w:rPr>
            </w:pPr>
            <w:r>
              <w:rPr>
                <w:sz w:val="32"/>
                <w:szCs w:val="32"/>
              </w:rPr>
              <w:t>idE, CF, ruolo</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8840F" w14:textId="77777777" w:rsidR="00150EAE" w:rsidRDefault="00D23691">
            <w:pPr>
              <w:pStyle w:val="Contenuto"/>
              <w:spacing w:line="240" w:lineRule="auto"/>
              <w:rPr>
                <w:sz w:val="32"/>
                <w:szCs w:val="32"/>
              </w:rPr>
            </w:pPr>
            <w:r>
              <w:rPr>
                <w:sz w:val="32"/>
                <w:szCs w:val="32"/>
              </w:rPr>
              <w:t>idE, CF</w:t>
            </w:r>
          </w:p>
        </w:tc>
      </w:tr>
      <w:tr w:rsidR="00150EAE" w14:paraId="08363EC5" w14:textId="77777777">
        <w:tc>
          <w:tcPr>
            <w:tcW w:w="24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7A2A58" w14:textId="77777777" w:rsidR="00150EAE" w:rsidRDefault="00D23691">
            <w:pPr>
              <w:pStyle w:val="Contenuto"/>
              <w:spacing w:line="240" w:lineRule="auto"/>
              <w:rPr>
                <w:sz w:val="32"/>
                <w:szCs w:val="32"/>
              </w:rPr>
            </w:pPr>
            <w:r>
              <w:rPr>
                <w:sz w:val="32"/>
                <w:szCs w:val="32"/>
              </w:rPr>
              <w:t>Invitati</w:t>
            </w:r>
          </w:p>
        </w:tc>
        <w:tc>
          <w:tcPr>
            <w:tcW w:w="25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77D69" w14:textId="77777777" w:rsidR="00150EAE" w:rsidRDefault="00D23691">
            <w:pPr>
              <w:pStyle w:val="Contenuto"/>
              <w:spacing w:line="240" w:lineRule="auto"/>
              <w:rPr>
                <w:sz w:val="32"/>
                <w:szCs w:val="32"/>
              </w:rPr>
            </w:pPr>
            <w:r>
              <w:rPr>
                <w:sz w:val="32"/>
                <w:szCs w:val="32"/>
              </w:rPr>
              <w:t>Lista dei partecipanti ai vari eventi</w:t>
            </w:r>
          </w:p>
        </w:tc>
        <w:tc>
          <w:tcPr>
            <w:tcW w:w="31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30055" w14:textId="77777777" w:rsidR="00150EAE" w:rsidRDefault="00D23691">
            <w:pPr>
              <w:pStyle w:val="Contenuto"/>
              <w:spacing w:line="240" w:lineRule="auto"/>
              <w:rPr>
                <w:sz w:val="32"/>
                <w:szCs w:val="32"/>
              </w:rPr>
            </w:pPr>
            <w:r>
              <w:rPr>
                <w:sz w:val="32"/>
                <w:szCs w:val="32"/>
              </w:rPr>
              <w:t>idE, CF</w:t>
            </w:r>
          </w:p>
        </w:tc>
        <w:tc>
          <w:tcPr>
            <w:tcW w:w="18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098E4" w14:textId="77777777" w:rsidR="00150EAE" w:rsidRDefault="00D23691">
            <w:pPr>
              <w:pStyle w:val="Contenuto"/>
              <w:spacing w:line="240" w:lineRule="auto"/>
              <w:rPr>
                <w:sz w:val="32"/>
                <w:szCs w:val="32"/>
              </w:rPr>
            </w:pPr>
            <w:r>
              <w:rPr>
                <w:sz w:val="32"/>
                <w:szCs w:val="32"/>
              </w:rPr>
              <w:t>idE, CF</w:t>
            </w:r>
          </w:p>
        </w:tc>
      </w:tr>
    </w:tbl>
    <w:p w14:paraId="2412BA2D" w14:textId="77777777" w:rsidR="00150EAE" w:rsidRDefault="00150EAE">
      <w:pPr>
        <w:pStyle w:val="Contenuto"/>
        <w:rPr>
          <w:rFonts w:ascii="Arial" w:eastAsia="MS Gothic" w:hAnsi="Arial"/>
          <w:b/>
          <w:bCs/>
          <w:sz w:val="72"/>
          <w:szCs w:val="52"/>
        </w:rPr>
      </w:pPr>
    </w:p>
    <w:p w14:paraId="7D7D0312" w14:textId="77777777" w:rsidR="00150EAE" w:rsidRDefault="00150EAE">
      <w:pPr>
        <w:pStyle w:val="Contenuto"/>
        <w:rPr>
          <w:rFonts w:ascii="Arial" w:eastAsia="MS Gothic" w:hAnsi="Arial"/>
          <w:b/>
          <w:bCs/>
          <w:sz w:val="72"/>
          <w:szCs w:val="52"/>
        </w:rPr>
      </w:pPr>
    </w:p>
    <w:p w14:paraId="3FEBC89E" w14:textId="77777777" w:rsidR="00150EAE" w:rsidRDefault="00150EAE">
      <w:pPr>
        <w:pStyle w:val="Contenuto"/>
        <w:rPr>
          <w:rFonts w:ascii="Arial" w:eastAsia="MS Gothic" w:hAnsi="Arial"/>
          <w:b/>
          <w:bCs/>
          <w:sz w:val="72"/>
          <w:szCs w:val="52"/>
        </w:rPr>
      </w:pPr>
    </w:p>
    <w:p w14:paraId="537C31A2" w14:textId="77777777"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Dizionario delle relazioni</w:t>
      </w:r>
    </w:p>
    <w:tbl>
      <w:tblPr>
        <w:tblW w:w="10024" w:type="dxa"/>
        <w:tblCellMar>
          <w:left w:w="10" w:type="dxa"/>
          <w:right w:w="10" w:type="dxa"/>
        </w:tblCellMar>
        <w:tblLook w:val="0000" w:firstRow="0" w:lastRow="0" w:firstColumn="0" w:lastColumn="0" w:noHBand="0" w:noVBand="0"/>
      </w:tblPr>
      <w:tblGrid>
        <w:gridCol w:w="3377"/>
        <w:gridCol w:w="2524"/>
        <w:gridCol w:w="2321"/>
        <w:gridCol w:w="1802"/>
      </w:tblGrid>
      <w:tr w:rsidR="00150EAE" w14:paraId="7F42D97B"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904B1" w14:textId="77777777" w:rsidR="00150EAE" w:rsidRDefault="00D23691">
            <w:pPr>
              <w:pStyle w:val="Contenuto"/>
              <w:spacing w:line="240" w:lineRule="auto"/>
              <w:rPr>
                <w:b/>
                <w:sz w:val="44"/>
                <w:szCs w:val="44"/>
              </w:rPr>
            </w:pPr>
            <w:r>
              <w:rPr>
                <w:b/>
                <w:sz w:val="44"/>
                <w:szCs w:val="44"/>
              </w:rPr>
              <w:t>Relazione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85E945" w14:textId="77777777" w:rsidR="00150EAE" w:rsidRDefault="00D23691">
            <w:pPr>
              <w:pStyle w:val="Contenuto"/>
              <w:spacing w:line="240" w:lineRule="auto"/>
              <w:rPr>
                <w:b/>
                <w:sz w:val="44"/>
                <w:szCs w:val="44"/>
              </w:rPr>
            </w:pPr>
            <w:r>
              <w:rPr>
                <w:b/>
                <w:sz w:val="44"/>
                <w:szCs w:val="44"/>
              </w:rPr>
              <w:t>Entità Partecipanti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2D648" w14:textId="77777777" w:rsidR="00150EAE" w:rsidRDefault="00D23691">
            <w:pPr>
              <w:pStyle w:val="Contenuto"/>
              <w:spacing w:line="240" w:lineRule="auto"/>
              <w:rPr>
                <w:b/>
                <w:sz w:val="44"/>
                <w:szCs w:val="44"/>
              </w:rPr>
            </w:pPr>
            <w:r>
              <w:rPr>
                <w:b/>
                <w:sz w:val="44"/>
                <w:szCs w:val="44"/>
              </w:rPr>
              <w:t>Descrizione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3564E" w14:textId="77777777" w:rsidR="00150EAE" w:rsidRDefault="00D23691">
            <w:pPr>
              <w:pStyle w:val="Contenuto"/>
              <w:spacing w:line="240" w:lineRule="auto"/>
              <w:rPr>
                <w:b/>
                <w:sz w:val="44"/>
                <w:szCs w:val="44"/>
              </w:rPr>
            </w:pPr>
            <w:r>
              <w:rPr>
                <w:b/>
                <w:sz w:val="44"/>
                <w:szCs w:val="44"/>
              </w:rPr>
              <w:t>Attributi</w:t>
            </w:r>
          </w:p>
        </w:tc>
      </w:tr>
      <w:tr w:rsidR="00150EAE" w14:paraId="0C590242"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9E3A25" w14:textId="77777777" w:rsidR="00150EAE" w:rsidRDefault="00D23691">
            <w:pPr>
              <w:pStyle w:val="Contenuto"/>
              <w:spacing w:line="240" w:lineRule="auto"/>
              <w:rPr>
                <w:sz w:val="36"/>
                <w:szCs w:val="36"/>
              </w:rPr>
            </w:pPr>
            <w:r>
              <w:rPr>
                <w:sz w:val="36"/>
                <w:szCs w:val="36"/>
              </w:rPr>
              <w:t>Si trova(locale)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97E06" w14:textId="77777777" w:rsidR="00150EAE" w:rsidRDefault="00D23691">
            <w:pPr>
              <w:pStyle w:val="Contenuto"/>
              <w:spacing w:line="240" w:lineRule="auto"/>
              <w:rPr>
                <w:sz w:val="36"/>
                <w:szCs w:val="36"/>
              </w:rPr>
            </w:pPr>
            <w:r>
              <w:rPr>
                <w:sz w:val="36"/>
                <w:szCs w:val="36"/>
              </w:rPr>
              <w:t>Città, Locale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48B31" w14:textId="77777777" w:rsidR="00150EAE" w:rsidRDefault="00D23691">
            <w:pPr>
              <w:pStyle w:val="Contenuto"/>
              <w:spacing w:line="240" w:lineRule="auto"/>
              <w:rPr>
                <w:sz w:val="36"/>
                <w:szCs w:val="36"/>
              </w:rPr>
            </w:pPr>
            <w:r>
              <w:rPr>
                <w:sz w:val="36"/>
                <w:szCs w:val="36"/>
              </w:rPr>
              <w:t>In quale città si trova il locale</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C9691" w14:textId="77777777" w:rsidR="00150EAE" w:rsidRDefault="00150EAE">
            <w:pPr>
              <w:pStyle w:val="Contenuto"/>
              <w:spacing w:line="240" w:lineRule="auto"/>
              <w:rPr>
                <w:sz w:val="36"/>
                <w:szCs w:val="36"/>
              </w:rPr>
            </w:pPr>
          </w:p>
        </w:tc>
      </w:tr>
      <w:tr w:rsidR="00150EAE" w14:paraId="70745282"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85FB0" w14:textId="77777777" w:rsidR="00150EAE" w:rsidRDefault="00D23691">
            <w:pPr>
              <w:pStyle w:val="Contenuto"/>
              <w:spacing w:line="240" w:lineRule="auto"/>
              <w:rPr>
                <w:sz w:val="36"/>
                <w:szCs w:val="36"/>
              </w:rPr>
            </w:pPr>
            <w:r>
              <w:rPr>
                <w:sz w:val="36"/>
                <w:szCs w:val="36"/>
              </w:rPr>
              <w:t>Avviene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3BC83E" w14:textId="77777777" w:rsidR="00150EAE" w:rsidRDefault="00D23691">
            <w:pPr>
              <w:pStyle w:val="Contenuto"/>
              <w:spacing w:line="240" w:lineRule="auto"/>
              <w:rPr>
                <w:sz w:val="36"/>
                <w:szCs w:val="36"/>
              </w:rPr>
            </w:pPr>
            <w:r>
              <w:rPr>
                <w:sz w:val="36"/>
                <w:szCs w:val="36"/>
              </w:rPr>
              <w:t>Evento, Locale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7DBC2D" w14:textId="77777777" w:rsidR="00150EAE" w:rsidRDefault="00D23691">
            <w:pPr>
              <w:pStyle w:val="Contenuto"/>
              <w:spacing w:line="240" w:lineRule="auto"/>
              <w:rPr>
                <w:sz w:val="36"/>
                <w:szCs w:val="36"/>
              </w:rPr>
            </w:pPr>
            <w:r>
              <w:rPr>
                <w:sz w:val="36"/>
                <w:szCs w:val="36"/>
              </w:rPr>
              <w:t>In quale locale avviene l’evento</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F964" w14:textId="77777777" w:rsidR="00150EAE" w:rsidRDefault="00150EAE">
            <w:pPr>
              <w:pStyle w:val="Contenuto"/>
              <w:spacing w:line="240" w:lineRule="auto"/>
              <w:rPr>
                <w:sz w:val="36"/>
                <w:szCs w:val="36"/>
              </w:rPr>
            </w:pPr>
          </w:p>
        </w:tc>
      </w:tr>
      <w:tr w:rsidR="00150EAE" w14:paraId="1998BCA6"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E359F" w14:textId="77777777" w:rsidR="00150EAE" w:rsidRDefault="00D23691">
            <w:pPr>
              <w:pStyle w:val="Contenuto"/>
              <w:spacing w:line="240" w:lineRule="auto"/>
              <w:rPr>
                <w:sz w:val="36"/>
                <w:szCs w:val="36"/>
              </w:rPr>
            </w:pPr>
            <w:r>
              <w:rPr>
                <w:sz w:val="36"/>
                <w:szCs w:val="36"/>
              </w:rPr>
              <w:t>Partecipa (OspitiSpeciali)</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BD9EC" w14:textId="77777777" w:rsidR="00150EAE" w:rsidRDefault="00D23691">
            <w:pPr>
              <w:pStyle w:val="Contenuto"/>
              <w:spacing w:line="240" w:lineRule="auto"/>
              <w:rPr>
                <w:sz w:val="36"/>
                <w:szCs w:val="36"/>
              </w:rPr>
            </w:pPr>
            <w:r>
              <w:rPr>
                <w:sz w:val="36"/>
                <w:szCs w:val="36"/>
              </w:rPr>
              <w:t>Evento, Ospiti Speciali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3FF50" w14:textId="77777777" w:rsidR="00150EAE" w:rsidRDefault="00D23691">
            <w:pPr>
              <w:pStyle w:val="Contenuto"/>
              <w:spacing w:line="240" w:lineRule="auto"/>
              <w:rPr>
                <w:sz w:val="36"/>
                <w:szCs w:val="36"/>
              </w:rPr>
            </w:pPr>
            <w:r>
              <w:rPr>
                <w:sz w:val="36"/>
                <w:szCs w:val="36"/>
              </w:rPr>
              <w:t>A quali eventi partecipano gli ospiti speciali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66BF7" w14:textId="77777777" w:rsidR="00150EAE" w:rsidRDefault="00150EAE">
            <w:pPr>
              <w:pStyle w:val="Contenuto"/>
              <w:spacing w:line="240" w:lineRule="auto"/>
              <w:rPr>
                <w:sz w:val="36"/>
                <w:szCs w:val="36"/>
              </w:rPr>
            </w:pPr>
          </w:p>
        </w:tc>
      </w:tr>
      <w:tr w:rsidR="00150EAE" w14:paraId="3FE00313"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89DE96" w14:textId="77777777" w:rsidR="00150EAE" w:rsidRDefault="00D23691">
            <w:pPr>
              <w:pStyle w:val="Contenuto"/>
              <w:spacing w:line="240" w:lineRule="auto"/>
              <w:rPr>
                <w:sz w:val="36"/>
                <w:szCs w:val="36"/>
              </w:rPr>
            </w:pPr>
            <w:r>
              <w:rPr>
                <w:sz w:val="36"/>
                <w:szCs w:val="36"/>
              </w:rPr>
              <w:t>Organizzano (Persona)</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CCF66" w14:textId="77777777" w:rsidR="00150EAE" w:rsidRDefault="00D23691">
            <w:pPr>
              <w:pStyle w:val="Contenuto"/>
              <w:spacing w:line="240" w:lineRule="auto"/>
              <w:rPr>
                <w:sz w:val="36"/>
                <w:szCs w:val="36"/>
              </w:rPr>
            </w:pPr>
            <w:r>
              <w:rPr>
                <w:sz w:val="36"/>
                <w:szCs w:val="36"/>
              </w:rPr>
              <w:t>Persona, Organizzazione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D4AA7" w14:textId="77777777" w:rsidR="00150EAE" w:rsidRDefault="00D23691">
            <w:pPr>
              <w:pStyle w:val="Contenuto"/>
              <w:spacing w:line="240" w:lineRule="auto"/>
              <w:rPr>
                <w:sz w:val="36"/>
                <w:szCs w:val="36"/>
              </w:rPr>
            </w:pPr>
            <w:r>
              <w:rPr>
                <w:sz w:val="36"/>
                <w:szCs w:val="36"/>
              </w:rPr>
              <w:t>La lista degli organizzatori dei vari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C5D744" w14:textId="77777777" w:rsidR="00150EAE" w:rsidRDefault="00150EAE">
            <w:pPr>
              <w:pStyle w:val="Contenuto"/>
              <w:spacing w:line="240" w:lineRule="auto"/>
              <w:rPr>
                <w:sz w:val="36"/>
                <w:szCs w:val="36"/>
              </w:rPr>
            </w:pPr>
          </w:p>
        </w:tc>
      </w:tr>
      <w:tr w:rsidR="00150EAE" w14:paraId="532A91BA"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2D2A9" w14:textId="77777777" w:rsidR="00150EAE" w:rsidRDefault="00D23691">
            <w:pPr>
              <w:pStyle w:val="Contenuto"/>
              <w:spacing w:line="240" w:lineRule="auto"/>
              <w:rPr>
                <w:sz w:val="36"/>
                <w:szCs w:val="36"/>
              </w:rPr>
            </w:pPr>
            <w:r>
              <w:rPr>
                <w:sz w:val="36"/>
                <w:szCs w:val="36"/>
              </w:rPr>
              <w:t>Partecipano(Persona)</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8604F" w14:textId="77777777" w:rsidR="00150EAE" w:rsidRDefault="00D23691">
            <w:pPr>
              <w:pStyle w:val="Contenuto"/>
              <w:spacing w:line="240" w:lineRule="auto"/>
              <w:rPr>
                <w:sz w:val="36"/>
                <w:szCs w:val="36"/>
              </w:rPr>
            </w:pPr>
            <w:r>
              <w:rPr>
                <w:sz w:val="36"/>
                <w:szCs w:val="36"/>
              </w:rPr>
              <w:t>Persona, Invitati</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3720B" w14:textId="77777777" w:rsidR="00150EAE" w:rsidRDefault="00D23691">
            <w:pPr>
              <w:pStyle w:val="Contenuto"/>
              <w:spacing w:line="240" w:lineRule="auto"/>
              <w:rPr>
                <w:sz w:val="36"/>
                <w:szCs w:val="36"/>
              </w:rPr>
            </w:pPr>
            <w:r>
              <w:rPr>
                <w:sz w:val="36"/>
                <w:szCs w:val="36"/>
              </w:rPr>
              <w:t>I partecipanti ad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AE472" w14:textId="77777777" w:rsidR="00150EAE" w:rsidRDefault="00150EAE">
            <w:pPr>
              <w:pStyle w:val="Contenuto"/>
              <w:spacing w:line="240" w:lineRule="auto"/>
              <w:rPr>
                <w:sz w:val="36"/>
                <w:szCs w:val="36"/>
              </w:rPr>
            </w:pPr>
          </w:p>
        </w:tc>
      </w:tr>
      <w:tr w:rsidR="00150EAE" w14:paraId="0A7C92E6"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55BC6" w14:textId="77777777" w:rsidR="00150EAE" w:rsidRDefault="00D23691">
            <w:pPr>
              <w:pStyle w:val="Contenuto"/>
              <w:spacing w:line="240" w:lineRule="auto"/>
              <w:rPr>
                <w:sz w:val="36"/>
                <w:szCs w:val="36"/>
              </w:rPr>
            </w:pPr>
            <w:r>
              <w:rPr>
                <w:sz w:val="36"/>
                <w:szCs w:val="36"/>
              </w:rPr>
              <w:t>Ad(Invitati)</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3E6E2E" w14:textId="77777777" w:rsidR="00150EAE" w:rsidRDefault="00D23691">
            <w:pPr>
              <w:pStyle w:val="Contenuto"/>
              <w:spacing w:line="240" w:lineRule="auto"/>
              <w:rPr>
                <w:sz w:val="36"/>
                <w:szCs w:val="36"/>
              </w:rPr>
            </w:pPr>
            <w:r>
              <w:rPr>
                <w:sz w:val="36"/>
                <w:szCs w:val="36"/>
              </w:rPr>
              <w:t>Invitati, Evento</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5BDD7" w14:textId="77777777" w:rsidR="00150EAE" w:rsidRDefault="00D23691">
            <w:pPr>
              <w:pStyle w:val="Contenuto"/>
              <w:spacing w:line="240" w:lineRule="auto"/>
              <w:rPr>
                <w:sz w:val="36"/>
                <w:szCs w:val="36"/>
              </w:rPr>
            </w:pPr>
            <w:r>
              <w:rPr>
                <w:sz w:val="36"/>
                <w:szCs w:val="36"/>
              </w:rPr>
              <w:t>La lista dei partecipanti ai vari eventi</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0C6EF" w14:textId="77777777" w:rsidR="00150EAE" w:rsidRDefault="00150EAE">
            <w:pPr>
              <w:pStyle w:val="Contenuto"/>
              <w:spacing w:line="240" w:lineRule="auto"/>
              <w:rPr>
                <w:sz w:val="36"/>
                <w:szCs w:val="36"/>
              </w:rPr>
            </w:pPr>
          </w:p>
        </w:tc>
      </w:tr>
      <w:tr w:rsidR="00150EAE" w14:paraId="399C0298" w14:textId="77777777">
        <w:tc>
          <w:tcPr>
            <w:tcW w:w="33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C2D63" w14:textId="77777777" w:rsidR="00150EAE" w:rsidRDefault="00D23691">
            <w:pPr>
              <w:pStyle w:val="Contenuto"/>
              <w:spacing w:line="240" w:lineRule="auto"/>
              <w:rPr>
                <w:sz w:val="36"/>
                <w:szCs w:val="36"/>
              </w:rPr>
            </w:pPr>
            <w:r>
              <w:rPr>
                <w:sz w:val="36"/>
                <w:szCs w:val="36"/>
              </w:rPr>
              <w:t>Si occupa (Organizzazione)</w:t>
            </w:r>
          </w:p>
        </w:tc>
        <w:tc>
          <w:tcPr>
            <w:tcW w:w="25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612C6" w14:textId="77777777" w:rsidR="00150EAE" w:rsidRDefault="00D23691">
            <w:pPr>
              <w:pStyle w:val="Contenuto"/>
              <w:spacing w:line="240" w:lineRule="auto"/>
              <w:rPr>
                <w:sz w:val="36"/>
                <w:szCs w:val="36"/>
              </w:rPr>
            </w:pPr>
            <w:r>
              <w:rPr>
                <w:sz w:val="36"/>
                <w:szCs w:val="36"/>
              </w:rPr>
              <w:t>Organizzazione, Evento</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AE74F" w14:textId="77777777" w:rsidR="00150EAE" w:rsidRDefault="00D23691">
            <w:pPr>
              <w:pStyle w:val="Contenuto"/>
              <w:spacing w:line="240" w:lineRule="auto"/>
              <w:rPr>
                <w:sz w:val="36"/>
                <w:szCs w:val="36"/>
              </w:rPr>
            </w:pPr>
            <w:r>
              <w:rPr>
                <w:sz w:val="36"/>
                <w:szCs w:val="36"/>
              </w:rPr>
              <w:t>Chi organizza e che ruolo ha</w:t>
            </w:r>
          </w:p>
        </w:tc>
        <w:tc>
          <w:tcPr>
            <w:tcW w:w="18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89013" w14:textId="77777777" w:rsidR="00150EAE" w:rsidRDefault="00150EAE">
            <w:pPr>
              <w:pStyle w:val="Contenuto"/>
              <w:spacing w:line="240" w:lineRule="auto"/>
              <w:rPr>
                <w:sz w:val="36"/>
                <w:szCs w:val="36"/>
              </w:rPr>
            </w:pPr>
          </w:p>
        </w:tc>
      </w:tr>
    </w:tbl>
    <w:p w14:paraId="311C44F5" w14:textId="77777777" w:rsidR="00150EAE" w:rsidRDefault="00150EAE">
      <w:pPr>
        <w:pStyle w:val="Contenuto"/>
        <w:rPr>
          <w:rFonts w:ascii="Arial" w:eastAsia="MS Gothic" w:hAnsi="Arial"/>
          <w:b/>
          <w:bCs/>
          <w:sz w:val="72"/>
          <w:szCs w:val="52"/>
        </w:rPr>
      </w:pPr>
    </w:p>
    <w:p w14:paraId="248E2646" w14:textId="77777777" w:rsidR="00150EAE" w:rsidRDefault="00150EAE">
      <w:pPr>
        <w:pStyle w:val="Contenuto"/>
        <w:rPr>
          <w:rFonts w:ascii="Arial" w:eastAsia="MS Gothic" w:hAnsi="Arial"/>
          <w:b/>
          <w:bCs/>
          <w:sz w:val="72"/>
          <w:szCs w:val="52"/>
        </w:rPr>
      </w:pPr>
    </w:p>
    <w:p w14:paraId="7C5F18E7" w14:textId="77777777" w:rsidR="00150EAE" w:rsidRDefault="00150EAE">
      <w:pPr>
        <w:pStyle w:val="Contenuto"/>
        <w:rPr>
          <w:rFonts w:ascii="Arial" w:eastAsia="MS Gothic" w:hAnsi="Arial"/>
          <w:b/>
          <w:bCs/>
          <w:sz w:val="72"/>
          <w:szCs w:val="52"/>
        </w:rPr>
      </w:pPr>
    </w:p>
    <w:p w14:paraId="2201E193" w14:textId="77777777" w:rsidR="00611AB0" w:rsidRDefault="00611AB0">
      <w:pPr>
        <w:pStyle w:val="Contenuto"/>
        <w:rPr>
          <w:rFonts w:ascii="Arial" w:eastAsia="MS Gothic" w:hAnsi="Arial"/>
          <w:b/>
          <w:bCs/>
          <w:sz w:val="72"/>
          <w:szCs w:val="52"/>
        </w:rPr>
      </w:pPr>
    </w:p>
    <w:p w14:paraId="674B4F13" w14:textId="0FB15B22"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Vincoli non esprimibili</w:t>
      </w:r>
    </w:p>
    <w:p w14:paraId="4F25812A" w14:textId="3B38DE88" w:rsidR="00150EAE" w:rsidRDefault="00D23691">
      <w:pPr>
        <w:pStyle w:val="Contenuto"/>
        <w:numPr>
          <w:ilvl w:val="0"/>
          <w:numId w:val="1"/>
        </w:numPr>
      </w:pPr>
      <w:r>
        <w:rPr>
          <w:i/>
          <w:noProof/>
          <w:sz w:val="36"/>
        </w:rPr>
        <mc:AlternateContent>
          <mc:Choice Requires="wps">
            <w:drawing>
              <wp:anchor distT="0" distB="0" distL="114300" distR="114300" simplePos="0" relativeHeight="251668480" behindDoc="0" locked="0" layoutInCell="1" allowOverlap="1" wp14:anchorId="1CF03BA8" wp14:editId="7F371E30">
                <wp:simplePos x="0" y="0"/>
                <wp:positionH relativeFrom="margin">
                  <wp:posOffset>4542794</wp:posOffset>
                </wp:positionH>
                <wp:positionV relativeFrom="paragraph">
                  <wp:posOffset>899156</wp:posOffset>
                </wp:positionV>
                <wp:extent cx="393704" cy="304796"/>
                <wp:effectExtent l="0" t="0" r="6350" b="635"/>
                <wp:wrapNone/>
                <wp:docPr id="12" name="Casella di testo 30"/>
                <wp:cNvGraphicFramePr/>
                <a:graphic xmlns:a="http://schemas.openxmlformats.org/drawingml/2006/main">
                  <a:graphicData uri="http://schemas.microsoft.com/office/word/2010/wordprocessingShape">
                    <wps:wsp>
                      <wps:cNvSpPr txBox="1"/>
                      <wps:spPr>
                        <a:xfrm>
                          <a:off x="0" y="0"/>
                          <a:ext cx="393704" cy="304796"/>
                        </a:xfrm>
                        <a:prstGeom prst="rect">
                          <a:avLst/>
                        </a:prstGeom>
                        <a:solidFill>
                          <a:srgbClr val="FFFFFF"/>
                        </a:solidFill>
                        <a:ln>
                          <a:noFill/>
                          <a:prstDash/>
                        </a:ln>
                      </wps:spPr>
                      <wps:txbx>
                        <w:txbxContent>
                          <w:p w14:paraId="02FB399D" w14:textId="77777777" w:rsidR="00BC43E0" w:rsidRDefault="00BC43E0">
                            <w:pPr>
                              <w:rPr>
                                <w:noProof/>
                              </w:rPr>
                            </w:pPr>
                          </w:p>
                          <w:p w14:paraId="2F7F4329" w14:textId="77777777" w:rsidR="00BC43E0" w:rsidRDefault="00BC43E0">
                            <w:pPr>
                              <w:rPr>
                                <w:noProof/>
                              </w:rPr>
                            </w:pPr>
                          </w:p>
                          <w:p w14:paraId="6827A990" w14:textId="77777777" w:rsidR="00BC43E0" w:rsidRDefault="00BC43E0" w:rsidP="00BC43E0">
                            <w:pPr>
                              <w:pStyle w:val="Paragrafoelenco"/>
                              <w:numPr>
                                <w:ilvl w:val="0"/>
                                <w:numId w:val="24"/>
                              </w:numPr>
                            </w:pPr>
                          </w:p>
                        </w:txbxContent>
                      </wps:txbx>
                      <wps:bodyPr vert="horz" wrap="square" lIns="91440" tIns="45720" rIns="91440" bIns="45720" anchor="t" anchorCtr="0" compatLnSpc="1">
                        <a:noAutofit/>
                      </wps:bodyPr>
                    </wps:wsp>
                  </a:graphicData>
                </a:graphic>
              </wp:anchor>
            </w:drawing>
          </mc:Choice>
          <mc:Fallback>
            <w:pict>
              <v:shape w14:anchorId="1CF03BA8" id="Casella di testo 30" o:spid="_x0000_s1028" type="#_x0000_t202" style="position:absolute;left:0;text-align:left;margin-left:357.7pt;margin-top:70.8pt;width:31pt;height:24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" stroked="f">
                <v:textbox>
                  <w:txbxContent>
                    <w:p w14:paraId="02FB399D" w14:textId="77777777" w:rsidR="00BC43E0" w:rsidRDefault="00BC43E0">
                      <w:pPr>
                        <w:rPr>
                          <w:noProof/>
                        </w:rPr>
                      </w:pPr>
                    </w:p>
                    <w:p w14:paraId="2F7F4329" w14:textId="77777777" w:rsidR="00BC43E0" w:rsidRDefault="00BC43E0">
                      <w:pPr>
                        <w:rPr>
                          <w:noProof/>
                        </w:rPr>
                      </w:pPr>
                    </w:p>
                    <w:p w14:paraId="6827A990" w14:textId="77777777" w:rsidR="00BC43E0" w:rsidRDefault="00BC43E0" w:rsidP="00BC43E0">
                      <w:pPr>
                        <w:pStyle w:val="Paragrafoelenco"/>
                        <w:numPr>
                          <w:ilvl w:val="0"/>
                          <w:numId w:val="24"/>
                        </w:numPr>
                      </w:pPr>
                    </w:p>
                  </w:txbxContent>
                </v:textbox>
                <w10:wrap anchorx="margin"/>
              </v:shape>
            </w:pict>
          </mc:Fallback>
        </mc:AlternateContent>
      </w:r>
      <w:r>
        <w:rPr>
          <w:i/>
          <w:sz w:val="36"/>
        </w:rPr>
        <w:t xml:space="preserve">Una persona può partecipare OPPURE organizzare un evento, ma non può essere partecipante e organizzatore per lo stesso evento. </w:t>
      </w:r>
    </w:p>
    <w:p w14:paraId="6CD90C5C" w14:textId="23F95A55" w:rsidR="00150EAE" w:rsidRDefault="00D23691">
      <w:pPr>
        <w:pStyle w:val="Contenuto"/>
        <w:numPr>
          <w:ilvl w:val="0"/>
          <w:numId w:val="1"/>
        </w:numPr>
      </w:pPr>
      <w:r>
        <w:rPr>
          <w:i/>
          <w:sz w:val="36"/>
        </w:rPr>
        <w:t>Il prezzo di un evento non può essere &lt;0.</w:t>
      </w:r>
    </w:p>
    <w:p w14:paraId="5DBC1909" w14:textId="77777777" w:rsidR="00150EAE" w:rsidRDefault="00D23691">
      <w:pPr>
        <w:pStyle w:val="Contenuto"/>
        <w:numPr>
          <w:ilvl w:val="0"/>
          <w:numId w:val="1"/>
        </w:numPr>
        <w:rPr>
          <w:i/>
          <w:sz w:val="36"/>
        </w:rPr>
      </w:pPr>
      <w:r>
        <w:rPr>
          <w:i/>
          <w:sz w:val="36"/>
        </w:rPr>
        <w:t>La capienza di un locale non può essere &lt;0.</w:t>
      </w:r>
    </w:p>
    <w:p w14:paraId="1419529A" w14:textId="3A761D96" w:rsidR="00150EAE" w:rsidRDefault="00D23691">
      <w:pPr>
        <w:pStyle w:val="Contenuto"/>
        <w:numPr>
          <w:ilvl w:val="0"/>
          <w:numId w:val="1"/>
        </w:numPr>
      </w:pPr>
      <w:r>
        <w:rPr>
          <w:i/>
          <w:sz w:val="36"/>
        </w:rPr>
        <w:t>Non è possibile aggiungere eventi con data precedente a quella odierna.</w:t>
      </w:r>
    </w:p>
    <w:p w14:paraId="2A8299BD" w14:textId="73840C6D" w:rsidR="00150EAE" w:rsidRDefault="00D23691">
      <w:pPr>
        <w:pStyle w:val="Contenuto"/>
        <w:numPr>
          <w:ilvl w:val="0"/>
          <w:numId w:val="1"/>
        </w:numPr>
      </w:pPr>
      <w:r>
        <w:rPr>
          <w:i/>
          <w:sz w:val="36"/>
        </w:rPr>
        <w:t>Non è possibile aggiungere partecipanti ad un evento passato.(ovvero è possibile aggiungere partecipanti ad un evento solo se quest’ultimo non ha già avuto luogo).</w:t>
      </w:r>
    </w:p>
    <w:p w14:paraId="6F50BF8C" w14:textId="547F2CB1" w:rsidR="00150EAE" w:rsidRDefault="00D23691">
      <w:pPr>
        <w:pStyle w:val="Contenuto"/>
        <w:numPr>
          <w:ilvl w:val="0"/>
          <w:numId w:val="1"/>
        </w:numPr>
      </w:pPr>
      <w:r>
        <w:rPr>
          <w:i/>
          <w:sz w:val="36"/>
        </w:rPr>
        <w:t>Non è possibile aggiungere persone con data di nascita successiva a quella odierna.</w:t>
      </w:r>
    </w:p>
    <w:p w14:paraId="07D1608A" w14:textId="77777777" w:rsidR="00150EAE" w:rsidRDefault="00D23691">
      <w:pPr>
        <w:pStyle w:val="Contenuto"/>
        <w:numPr>
          <w:ilvl w:val="0"/>
          <w:numId w:val="1"/>
        </w:numPr>
        <w:rPr>
          <w:i/>
          <w:sz w:val="36"/>
        </w:rPr>
      </w:pPr>
      <w:r>
        <w:rPr>
          <w:i/>
          <w:sz w:val="36"/>
        </w:rPr>
        <w:t>Gli invitati devono avere almeno 18 anni.</w:t>
      </w:r>
    </w:p>
    <w:p w14:paraId="06713938" w14:textId="77777777" w:rsidR="00150EAE" w:rsidRDefault="00150EAE">
      <w:pPr>
        <w:pStyle w:val="Contenuto"/>
        <w:rPr>
          <w:i/>
          <w:sz w:val="36"/>
        </w:rPr>
      </w:pPr>
    </w:p>
    <w:p w14:paraId="40ACDDD4" w14:textId="77777777" w:rsidR="00150EAE" w:rsidRDefault="00150EAE">
      <w:pPr>
        <w:pStyle w:val="Contenuto"/>
        <w:rPr>
          <w:i/>
          <w:sz w:val="36"/>
        </w:rPr>
      </w:pPr>
    </w:p>
    <w:p w14:paraId="42C6E89B" w14:textId="77777777" w:rsidR="00150EAE" w:rsidRDefault="00150EAE">
      <w:pPr>
        <w:pStyle w:val="Contenuto"/>
        <w:rPr>
          <w:i/>
          <w:sz w:val="36"/>
        </w:rPr>
      </w:pPr>
    </w:p>
    <w:p w14:paraId="63D64CEF" w14:textId="77777777" w:rsidR="00150EAE" w:rsidRDefault="00150EAE">
      <w:pPr>
        <w:pStyle w:val="Contenuto"/>
        <w:rPr>
          <w:i/>
          <w:sz w:val="36"/>
        </w:rPr>
      </w:pPr>
    </w:p>
    <w:p w14:paraId="2F5269BB" w14:textId="77777777" w:rsidR="00150EAE" w:rsidRDefault="00150EAE">
      <w:pPr>
        <w:pStyle w:val="Contenuto"/>
        <w:rPr>
          <w:i/>
          <w:sz w:val="36"/>
        </w:rPr>
      </w:pPr>
    </w:p>
    <w:p w14:paraId="07AEFCE9" w14:textId="77777777" w:rsidR="00150EAE" w:rsidRDefault="00150EAE">
      <w:pPr>
        <w:pStyle w:val="Contenuto"/>
        <w:rPr>
          <w:i/>
          <w:sz w:val="36"/>
        </w:rPr>
      </w:pPr>
    </w:p>
    <w:p w14:paraId="5F291F2E" w14:textId="77777777" w:rsidR="00150EAE" w:rsidRDefault="00150EAE">
      <w:pPr>
        <w:pStyle w:val="Contenuto"/>
        <w:rPr>
          <w:i/>
          <w:sz w:val="36"/>
        </w:rPr>
      </w:pPr>
    </w:p>
    <w:p w14:paraId="479E0BD1" w14:textId="77777777" w:rsidR="00150EAE" w:rsidRDefault="00150EAE">
      <w:pPr>
        <w:pStyle w:val="Contenuto"/>
        <w:rPr>
          <w:i/>
          <w:sz w:val="36"/>
        </w:rPr>
      </w:pPr>
    </w:p>
    <w:p w14:paraId="15381E2E" w14:textId="77777777" w:rsidR="00150EAE" w:rsidRDefault="00150EAE">
      <w:pPr>
        <w:pStyle w:val="Contenuto"/>
        <w:rPr>
          <w:i/>
          <w:sz w:val="36"/>
        </w:rPr>
      </w:pPr>
    </w:p>
    <w:p w14:paraId="24EA889B" w14:textId="77777777" w:rsidR="00150EAE" w:rsidRDefault="00150EAE">
      <w:pPr>
        <w:pStyle w:val="Contenuto"/>
        <w:rPr>
          <w:i/>
          <w:sz w:val="36"/>
        </w:rPr>
      </w:pPr>
    </w:p>
    <w:p w14:paraId="54875722" w14:textId="77777777" w:rsidR="00150EAE" w:rsidRDefault="00150EAE">
      <w:pPr>
        <w:pStyle w:val="Contenuto"/>
        <w:rPr>
          <w:i/>
          <w:sz w:val="36"/>
        </w:rPr>
      </w:pPr>
    </w:p>
    <w:p w14:paraId="67268F5D" w14:textId="77777777" w:rsidR="00150EAE" w:rsidRDefault="00150EAE">
      <w:pPr>
        <w:pStyle w:val="Contenuto"/>
        <w:rPr>
          <w:i/>
          <w:sz w:val="36"/>
        </w:rPr>
      </w:pPr>
    </w:p>
    <w:p w14:paraId="4D56BEB9" w14:textId="77777777" w:rsidR="00150EAE" w:rsidRDefault="00150EAE">
      <w:pPr>
        <w:pStyle w:val="Contenuto"/>
        <w:rPr>
          <w:i/>
          <w:sz w:val="36"/>
        </w:rPr>
      </w:pPr>
    </w:p>
    <w:p w14:paraId="13DF942E" w14:textId="0626FF85"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Specifiche sulle Operazioni</w:t>
      </w:r>
    </w:p>
    <w:p w14:paraId="03445B71" w14:textId="77777777" w:rsidR="00150EAE" w:rsidRDefault="00D23691">
      <w:pPr>
        <w:pStyle w:val="Contenuto"/>
        <w:rPr>
          <w:i/>
          <w:sz w:val="36"/>
        </w:rPr>
      </w:pPr>
      <w:r>
        <w:rPr>
          <w:i/>
          <w:sz w:val="36"/>
        </w:rPr>
        <w:t>O1: Inserimento nuovo evento.</w:t>
      </w:r>
    </w:p>
    <w:p w14:paraId="7074B066" w14:textId="77777777" w:rsidR="00150EAE" w:rsidRDefault="00D23691">
      <w:pPr>
        <w:pStyle w:val="Contenuto"/>
        <w:rPr>
          <w:i/>
          <w:sz w:val="36"/>
        </w:rPr>
      </w:pPr>
      <w:r>
        <w:rPr>
          <w:i/>
          <w:sz w:val="36"/>
        </w:rPr>
        <w:t>O2: Inserimento nuovo locale.</w:t>
      </w:r>
    </w:p>
    <w:p w14:paraId="47A03BA8" w14:textId="77777777" w:rsidR="00150EAE" w:rsidRDefault="00D23691">
      <w:pPr>
        <w:pStyle w:val="Contenuto"/>
        <w:rPr>
          <w:i/>
          <w:sz w:val="36"/>
        </w:rPr>
      </w:pPr>
      <w:r>
        <w:rPr>
          <w:i/>
          <w:sz w:val="36"/>
        </w:rPr>
        <w:t>O3: Inserimento nuovo partecipante</w:t>
      </w:r>
    </w:p>
    <w:p w14:paraId="691D7D83" w14:textId="77777777" w:rsidR="00150EAE" w:rsidRDefault="00D23691">
      <w:pPr>
        <w:pStyle w:val="Contenuto"/>
        <w:rPr>
          <w:i/>
          <w:sz w:val="36"/>
        </w:rPr>
      </w:pPr>
      <w:r>
        <w:rPr>
          <w:i/>
          <w:sz w:val="36"/>
        </w:rPr>
        <w:t>O4: Inserimento nuovo organizzatore</w:t>
      </w:r>
    </w:p>
    <w:p w14:paraId="2B64F07E" w14:textId="77777777" w:rsidR="00150EAE" w:rsidRDefault="00D23691">
      <w:pPr>
        <w:pStyle w:val="Contenuto"/>
        <w:rPr>
          <w:i/>
          <w:sz w:val="36"/>
        </w:rPr>
      </w:pPr>
      <w:r>
        <w:rPr>
          <w:i/>
          <w:sz w:val="36"/>
        </w:rPr>
        <w:t>O5: Lettura lista partecipanti ad un evento.</w:t>
      </w:r>
      <w:r>
        <w:rPr>
          <w:i/>
          <w:sz w:val="36"/>
        </w:rPr>
        <w:br/>
        <w:t>O6: Lettura lista organizzatori di un evento.</w:t>
      </w:r>
      <w:r>
        <w:rPr>
          <w:i/>
          <w:sz w:val="36"/>
        </w:rPr>
        <w:br/>
        <w:t>O7: Lettura lista Ospiti Speciali ad un evento.</w:t>
      </w:r>
    </w:p>
    <w:p w14:paraId="5A6AECCF" w14:textId="77777777" w:rsidR="00150EAE" w:rsidRDefault="00D23691">
      <w:pPr>
        <w:pStyle w:val="Contenuto"/>
        <w:rPr>
          <w:i/>
          <w:sz w:val="36"/>
        </w:rPr>
      </w:pPr>
      <w:r>
        <w:rPr>
          <w:i/>
          <w:sz w:val="36"/>
        </w:rPr>
        <w:t>O8: Numero di partecipanti ad un evento.</w:t>
      </w:r>
    </w:p>
    <w:p w14:paraId="530BB5A3" w14:textId="77777777" w:rsidR="00150EAE" w:rsidRDefault="00D23691">
      <w:pPr>
        <w:pStyle w:val="Contenuto"/>
        <w:rPr>
          <w:i/>
          <w:sz w:val="36"/>
        </w:rPr>
      </w:pPr>
      <w:r>
        <w:rPr>
          <w:i/>
          <w:sz w:val="36"/>
        </w:rPr>
        <w:t>O9: Ricerca eventi in città.</w:t>
      </w:r>
    </w:p>
    <w:p w14:paraId="03441266" w14:textId="77777777" w:rsidR="00150EAE" w:rsidRDefault="00150EAE">
      <w:pPr>
        <w:pStyle w:val="Contenuto"/>
        <w:rPr>
          <w:i/>
          <w:sz w:val="36"/>
        </w:rPr>
      </w:pPr>
    </w:p>
    <w:p w14:paraId="658280E9" w14:textId="77777777" w:rsidR="00150EAE" w:rsidRDefault="00150EAE">
      <w:pPr>
        <w:pStyle w:val="Contenuto"/>
        <w:rPr>
          <w:i/>
          <w:sz w:val="36"/>
        </w:rPr>
      </w:pPr>
    </w:p>
    <w:p w14:paraId="5A984AC7" w14:textId="77777777" w:rsidR="00150EAE" w:rsidRDefault="00150EAE">
      <w:pPr>
        <w:pStyle w:val="Contenuto"/>
        <w:rPr>
          <w:i/>
          <w:sz w:val="36"/>
        </w:rPr>
      </w:pPr>
    </w:p>
    <w:p w14:paraId="1F79A6DC" w14:textId="77777777" w:rsidR="00150EAE" w:rsidRDefault="00150EAE">
      <w:pPr>
        <w:pStyle w:val="Contenuto"/>
        <w:rPr>
          <w:i/>
          <w:sz w:val="36"/>
        </w:rPr>
      </w:pPr>
    </w:p>
    <w:p w14:paraId="19031559" w14:textId="77777777" w:rsidR="00150EAE" w:rsidRDefault="00150EAE">
      <w:pPr>
        <w:pStyle w:val="Contenuto"/>
        <w:rPr>
          <w:i/>
          <w:sz w:val="36"/>
        </w:rPr>
      </w:pPr>
    </w:p>
    <w:p w14:paraId="2656BF7D" w14:textId="77777777" w:rsidR="00150EAE" w:rsidRDefault="00150EAE">
      <w:pPr>
        <w:pStyle w:val="Contenuto"/>
        <w:rPr>
          <w:i/>
          <w:sz w:val="36"/>
        </w:rPr>
      </w:pPr>
    </w:p>
    <w:p w14:paraId="68FCF52D" w14:textId="77777777" w:rsidR="00150EAE" w:rsidRDefault="00150EAE">
      <w:pPr>
        <w:pStyle w:val="Contenuto"/>
        <w:rPr>
          <w:i/>
          <w:sz w:val="36"/>
        </w:rPr>
      </w:pPr>
    </w:p>
    <w:p w14:paraId="4B56A639" w14:textId="77777777" w:rsidR="00150EAE" w:rsidRDefault="00150EAE">
      <w:pPr>
        <w:pStyle w:val="Contenuto"/>
        <w:rPr>
          <w:i/>
          <w:sz w:val="36"/>
        </w:rPr>
      </w:pPr>
    </w:p>
    <w:p w14:paraId="5633C19B" w14:textId="77777777" w:rsidR="00150EAE" w:rsidRDefault="00150EAE">
      <w:pPr>
        <w:pStyle w:val="Contenuto"/>
        <w:rPr>
          <w:i/>
          <w:sz w:val="36"/>
        </w:rPr>
      </w:pPr>
    </w:p>
    <w:p w14:paraId="1A973C8A" w14:textId="77777777" w:rsidR="00150EAE" w:rsidRDefault="00150EAE">
      <w:pPr>
        <w:pStyle w:val="Contenuto"/>
        <w:rPr>
          <w:i/>
          <w:sz w:val="36"/>
        </w:rPr>
      </w:pPr>
    </w:p>
    <w:p w14:paraId="36FA3CD2" w14:textId="77777777" w:rsidR="00150EAE" w:rsidRDefault="00150EAE">
      <w:pPr>
        <w:pStyle w:val="Contenuto"/>
        <w:rPr>
          <w:i/>
          <w:sz w:val="36"/>
        </w:rPr>
      </w:pPr>
    </w:p>
    <w:p w14:paraId="38FC1117" w14:textId="77777777" w:rsidR="00150EAE" w:rsidRDefault="00150EAE">
      <w:pPr>
        <w:pStyle w:val="Contenuto"/>
        <w:rPr>
          <w:i/>
          <w:sz w:val="36"/>
        </w:rPr>
      </w:pPr>
    </w:p>
    <w:p w14:paraId="3928802A" w14:textId="77777777" w:rsidR="00150EAE" w:rsidRDefault="00150EAE">
      <w:pPr>
        <w:pStyle w:val="Contenuto"/>
        <w:rPr>
          <w:i/>
          <w:sz w:val="36"/>
        </w:rPr>
      </w:pPr>
    </w:p>
    <w:p w14:paraId="61C998CF" w14:textId="77777777" w:rsidR="00150EAE" w:rsidRDefault="00150EAE">
      <w:pPr>
        <w:pStyle w:val="Contenuto"/>
        <w:rPr>
          <w:i/>
          <w:sz w:val="36"/>
        </w:rPr>
      </w:pPr>
    </w:p>
    <w:p w14:paraId="0DF816F7" w14:textId="77777777" w:rsidR="00150EAE" w:rsidRDefault="00150EAE">
      <w:pPr>
        <w:pStyle w:val="Contenuto"/>
        <w:rPr>
          <w:i/>
          <w:sz w:val="36"/>
        </w:rPr>
      </w:pPr>
    </w:p>
    <w:p w14:paraId="0195CC70" w14:textId="77777777" w:rsidR="00150EAE" w:rsidRDefault="00150EAE">
      <w:pPr>
        <w:pStyle w:val="Contenuto"/>
        <w:rPr>
          <w:i/>
          <w:sz w:val="36"/>
        </w:rPr>
      </w:pPr>
    </w:p>
    <w:p w14:paraId="14C51B7D" w14:textId="77777777" w:rsidR="00611AB0" w:rsidRDefault="00611AB0">
      <w:pPr>
        <w:pStyle w:val="Contenuto"/>
        <w:rPr>
          <w:rFonts w:ascii="Arial" w:eastAsia="MS Gothic" w:hAnsi="Arial"/>
          <w:b/>
          <w:bCs/>
          <w:sz w:val="72"/>
          <w:szCs w:val="52"/>
        </w:rPr>
      </w:pPr>
    </w:p>
    <w:p w14:paraId="6AD09BD5" w14:textId="3D377D0C"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Tabella dei volumi</w:t>
      </w:r>
    </w:p>
    <w:tbl>
      <w:tblPr>
        <w:tblW w:w="10024" w:type="dxa"/>
        <w:tblCellMar>
          <w:left w:w="10" w:type="dxa"/>
          <w:right w:w="10" w:type="dxa"/>
        </w:tblCellMar>
        <w:tblLook w:val="0000" w:firstRow="0" w:lastRow="0" w:firstColumn="0" w:lastColumn="0" w:noHBand="0" w:noVBand="0"/>
      </w:tblPr>
      <w:tblGrid>
        <w:gridCol w:w="3341"/>
        <w:gridCol w:w="3341"/>
        <w:gridCol w:w="3342"/>
      </w:tblGrid>
      <w:tr w:rsidR="00150EAE" w14:paraId="5584C51F"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72E98" w14:textId="77777777" w:rsidR="00150EAE" w:rsidRDefault="00D23691">
            <w:pPr>
              <w:pStyle w:val="Contenuto"/>
              <w:spacing w:line="240" w:lineRule="auto"/>
              <w:rPr>
                <w:b/>
                <w:sz w:val="44"/>
                <w:szCs w:val="44"/>
              </w:rPr>
            </w:pPr>
            <w:r>
              <w:rPr>
                <w:b/>
                <w:sz w:val="44"/>
                <w:szCs w:val="44"/>
              </w:rPr>
              <w:t>Concetto</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3581C" w14:textId="77777777" w:rsidR="00150EAE" w:rsidRDefault="00D23691">
            <w:pPr>
              <w:pStyle w:val="Contenuto"/>
              <w:spacing w:line="240" w:lineRule="auto"/>
              <w:rPr>
                <w:b/>
                <w:sz w:val="44"/>
                <w:szCs w:val="44"/>
              </w:rPr>
            </w:pPr>
            <w:r>
              <w:rPr>
                <w:b/>
                <w:sz w:val="44"/>
                <w:szCs w:val="44"/>
              </w:rPr>
              <w:t>Tipo</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17EA4F" w14:textId="77777777" w:rsidR="00150EAE" w:rsidRDefault="00D23691">
            <w:pPr>
              <w:pStyle w:val="Contenuto"/>
              <w:spacing w:line="240" w:lineRule="auto"/>
              <w:rPr>
                <w:b/>
                <w:sz w:val="44"/>
                <w:szCs w:val="44"/>
              </w:rPr>
            </w:pPr>
            <w:r>
              <w:rPr>
                <w:b/>
                <w:sz w:val="44"/>
                <w:szCs w:val="44"/>
              </w:rPr>
              <w:t>Volume</w:t>
            </w:r>
          </w:p>
        </w:tc>
      </w:tr>
      <w:tr w:rsidR="00150EAE" w14:paraId="47903ADF"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8B09BB" w14:textId="77777777" w:rsidR="00150EAE" w:rsidRDefault="00D23691">
            <w:pPr>
              <w:pStyle w:val="Contenuto"/>
              <w:spacing w:line="240" w:lineRule="auto"/>
              <w:rPr>
                <w:sz w:val="48"/>
                <w:szCs w:val="48"/>
              </w:rPr>
            </w:pPr>
            <w:r>
              <w:rPr>
                <w:sz w:val="48"/>
                <w:szCs w:val="48"/>
              </w:rPr>
              <w:t>Città</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1321C"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C3A94" w14:textId="77777777" w:rsidR="00150EAE" w:rsidRDefault="00D23691">
            <w:pPr>
              <w:pStyle w:val="Contenuto"/>
              <w:spacing w:line="240" w:lineRule="auto"/>
              <w:rPr>
                <w:sz w:val="48"/>
                <w:szCs w:val="48"/>
              </w:rPr>
            </w:pPr>
            <w:r>
              <w:rPr>
                <w:sz w:val="48"/>
                <w:szCs w:val="48"/>
              </w:rPr>
              <w:t>1000</w:t>
            </w:r>
          </w:p>
        </w:tc>
      </w:tr>
      <w:tr w:rsidR="00150EAE" w14:paraId="1268824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2F67A4" w14:textId="77777777" w:rsidR="00150EAE" w:rsidRDefault="00D23691">
            <w:pPr>
              <w:pStyle w:val="Contenuto"/>
              <w:spacing w:line="240" w:lineRule="auto"/>
              <w:rPr>
                <w:sz w:val="48"/>
                <w:szCs w:val="48"/>
              </w:rPr>
            </w:pPr>
            <w:r>
              <w:rPr>
                <w:sz w:val="48"/>
                <w:szCs w:val="48"/>
              </w:rPr>
              <w:t>Locale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A79DE6"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1578C" w14:textId="77777777" w:rsidR="00150EAE" w:rsidRDefault="00D23691">
            <w:pPr>
              <w:pStyle w:val="Contenuto"/>
              <w:spacing w:line="240" w:lineRule="auto"/>
              <w:rPr>
                <w:sz w:val="48"/>
                <w:szCs w:val="48"/>
              </w:rPr>
            </w:pPr>
            <w:r>
              <w:rPr>
                <w:sz w:val="48"/>
                <w:szCs w:val="48"/>
              </w:rPr>
              <w:t>5000</w:t>
            </w:r>
          </w:p>
        </w:tc>
      </w:tr>
      <w:tr w:rsidR="00150EAE" w14:paraId="3039285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AD7A0" w14:textId="77777777" w:rsidR="00150EAE" w:rsidRDefault="00D23691">
            <w:pPr>
              <w:pStyle w:val="Contenuto"/>
              <w:spacing w:line="240" w:lineRule="auto"/>
              <w:rPr>
                <w:sz w:val="48"/>
                <w:szCs w:val="48"/>
              </w:rPr>
            </w:pPr>
            <w:r>
              <w:rPr>
                <w:sz w:val="48"/>
                <w:szCs w:val="48"/>
              </w:rPr>
              <w:t>Evento</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EFC4E"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1F461" w14:textId="77777777" w:rsidR="00150EAE" w:rsidRDefault="00D23691">
            <w:pPr>
              <w:pStyle w:val="Contenuto"/>
              <w:spacing w:line="240" w:lineRule="auto"/>
              <w:rPr>
                <w:sz w:val="48"/>
                <w:szCs w:val="48"/>
              </w:rPr>
            </w:pPr>
            <w:r>
              <w:rPr>
                <w:sz w:val="48"/>
                <w:szCs w:val="48"/>
              </w:rPr>
              <w:t>10000</w:t>
            </w:r>
          </w:p>
        </w:tc>
      </w:tr>
      <w:tr w:rsidR="00150EAE" w14:paraId="3F7DFA10"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A298" w14:textId="77777777" w:rsidR="00150EAE" w:rsidRDefault="00D23691">
            <w:pPr>
              <w:pStyle w:val="Contenuto"/>
              <w:spacing w:line="240" w:lineRule="auto"/>
              <w:rPr>
                <w:sz w:val="48"/>
                <w:szCs w:val="48"/>
              </w:rPr>
            </w:pPr>
            <w:r>
              <w:rPr>
                <w:sz w:val="48"/>
                <w:szCs w:val="48"/>
              </w:rPr>
              <w:t>OspitiSpeciali</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366E7"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F82E9" w14:textId="77777777" w:rsidR="00150EAE" w:rsidRDefault="00D23691">
            <w:pPr>
              <w:pStyle w:val="Contenuto"/>
              <w:spacing w:line="240" w:lineRule="auto"/>
              <w:rPr>
                <w:sz w:val="48"/>
                <w:szCs w:val="48"/>
              </w:rPr>
            </w:pPr>
            <w:r>
              <w:rPr>
                <w:sz w:val="48"/>
                <w:szCs w:val="48"/>
              </w:rPr>
              <w:t>500</w:t>
            </w:r>
          </w:p>
        </w:tc>
      </w:tr>
      <w:tr w:rsidR="00150EAE" w14:paraId="4E035329"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F1459" w14:textId="77777777" w:rsidR="00150EAE" w:rsidRDefault="00D23691">
            <w:pPr>
              <w:pStyle w:val="Contenuto"/>
              <w:spacing w:line="240" w:lineRule="auto"/>
              <w:rPr>
                <w:sz w:val="48"/>
                <w:szCs w:val="48"/>
              </w:rPr>
            </w:pPr>
            <w:r>
              <w:rPr>
                <w:sz w:val="48"/>
                <w:szCs w:val="48"/>
              </w:rPr>
              <w:t>Invitati</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C80B0"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11980F" w14:textId="77777777" w:rsidR="00150EAE" w:rsidRDefault="00D23691">
            <w:pPr>
              <w:pStyle w:val="Contenuto"/>
              <w:spacing w:line="240" w:lineRule="auto"/>
              <w:rPr>
                <w:sz w:val="48"/>
                <w:szCs w:val="48"/>
              </w:rPr>
            </w:pPr>
            <w:r>
              <w:rPr>
                <w:sz w:val="48"/>
                <w:szCs w:val="48"/>
              </w:rPr>
              <w:t>15000</w:t>
            </w:r>
          </w:p>
        </w:tc>
      </w:tr>
      <w:tr w:rsidR="00150EAE" w14:paraId="0AB93A15"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9A3252" w14:textId="77777777" w:rsidR="00150EAE" w:rsidRDefault="00D23691">
            <w:pPr>
              <w:pStyle w:val="Contenuto"/>
              <w:spacing w:line="240" w:lineRule="auto"/>
              <w:rPr>
                <w:sz w:val="48"/>
                <w:szCs w:val="48"/>
              </w:rPr>
            </w:pPr>
            <w:r>
              <w:rPr>
                <w:sz w:val="48"/>
                <w:szCs w:val="48"/>
              </w:rPr>
              <w:t>Organizzazione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9593D"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317744" w14:textId="77777777" w:rsidR="00150EAE" w:rsidRDefault="00D23691">
            <w:pPr>
              <w:pStyle w:val="Contenuto"/>
              <w:spacing w:line="240" w:lineRule="auto"/>
              <w:rPr>
                <w:sz w:val="48"/>
                <w:szCs w:val="48"/>
              </w:rPr>
            </w:pPr>
            <w:r>
              <w:rPr>
                <w:sz w:val="48"/>
                <w:szCs w:val="48"/>
              </w:rPr>
              <w:t>5000</w:t>
            </w:r>
          </w:p>
        </w:tc>
      </w:tr>
      <w:tr w:rsidR="00150EAE" w14:paraId="75504AB8"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5EAF4" w14:textId="77777777" w:rsidR="00150EAE" w:rsidRDefault="00D23691">
            <w:pPr>
              <w:pStyle w:val="Contenuto"/>
              <w:spacing w:line="240" w:lineRule="auto"/>
              <w:rPr>
                <w:sz w:val="48"/>
                <w:szCs w:val="48"/>
              </w:rPr>
            </w:pPr>
            <w:r>
              <w:rPr>
                <w:sz w:val="48"/>
                <w:szCs w:val="48"/>
              </w:rPr>
              <w:t>Persone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437CBD"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5404B" w14:textId="77777777" w:rsidR="00150EAE" w:rsidRDefault="00D23691">
            <w:pPr>
              <w:pStyle w:val="Contenuto"/>
              <w:spacing w:line="240" w:lineRule="auto"/>
              <w:rPr>
                <w:sz w:val="48"/>
                <w:szCs w:val="48"/>
              </w:rPr>
            </w:pPr>
            <w:r>
              <w:rPr>
                <w:sz w:val="48"/>
                <w:szCs w:val="48"/>
              </w:rPr>
              <w:t>25000</w:t>
            </w:r>
          </w:p>
        </w:tc>
      </w:tr>
      <w:tr w:rsidR="00150EAE" w14:paraId="6050DBAA"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F6E01" w14:textId="77777777" w:rsidR="00150EAE" w:rsidRDefault="00D23691">
            <w:pPr>
              <w:pStyle w:val="Contenuto"/>
              <w:spacing w:line="240" w:lineRule="auto"/>
              <w:rPr>
                <w:sz w:val="48"/>
                <w:szCs w:val="48"/>
              </w:rPr>
            </w:pPr>
            <w:r>
              <w:rPr>
                <w:sz w:val="48"/>
                <w:szCs w:val="48"/>
              </w:rPr>
              <w:t>Organizzatore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BEB44"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D4D72" w14:textId="77777777" w:rsidR="00150EAE" w:rsidRDefault="00D23691">
            <w:pPr>
              <w:pStyle w:val="Contenuto"/>
              <w:spacing w:line="240" w:lineRule="auto"/>
              <w:rPr>
                <w:sz w:val="48"/>
                <w:szCs w:val="48"/>
              </w:rPr>
            </w:pPr>
            <w:r>
              <w:rPr>
                <w:sz w:val="48"/>
                <w:szCs w:val="48"/>
              </w:rPr>
              <w:t>5000</w:t>
            </w:r>
          </w:p>
        </w:tc>
      </w:tr>
      <w:tr w:rsidR="00150EAE" w14:paraId="36E6BCC6" w14:textId="77777777">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07ED04" w14:textId="77777777" w:rsidR="00150EAE" w:rsidRDefault="00D23691">
            <w:pPr>
              <w:pStyle w:val="Contenuto"/>
              <w:spacing w:line="240" w:lineRule="auto"/>
              <w:rPr>
                <w:sz w:val="48"/>
                <w:szCs w:val="48"/>
              </w:rPr>
            </w:pPr>
            <w:r>
              <w:rPr>
                <w:sz w:val="48"/>
                <w:szCs w:val="48"/>
              </w:rPr>
              <w:t>Partecipante</w:t>
            </w:r>
          </w:p>
        </w:tc>
        <w:tc>
          <w:tcPr>
            <w:tcW w:w="3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C6747" w14:textId="77777777" w:rsidR="00150EAE" w:rsidRDefault="00D23691">
            <w:pPr>
              <w:pStyle w:val="Contenuto"/>
              <w:spacing w:line="240" w:lineRule="auto"/>
              <w:rPr>
                <w:sz w:val="48"/>
                <w:szCs w:val="48"/>
              </w:rPr>
            </w:pPr>
            <w:r>
              <w:rPr>
                <w:sz w:val="48"/>
                <w:szCs w:val="48"/>
              </w:rPr>
              <w:t>E</w:t>
            </w:r>
          </w:p>
        </w:tc>
        <w:tc>
          <w:tcPr>
            <w:tcW w:w="33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B2EACE" w14:textId="77777777" w:rsidR="00150EAE" w:rsidRDefault="00D23691">
            <w:pPr>
              <w:pStyle w:val="Contenuto"/>
              <w:spacing w:line="240" w:lineRule="auto"/>
              <w:rPr>
                <w:sz w:val="48"/>
                <w:szCs w:val="48"/>
              </w:rPr>
            </w:pPr>
            <w:r>
              <w:rPr>
                <w:sz w:val="48"/>
                <w:szCs w:val="48"/>
              </w:rPr>
              <w:t>15000</w:t>
            </w:r>
          </w:p>
        </w:tc>
      </w:tr>
    </w:tbl>
    <w:p w14:paraId="4CE4CCE6" w14:textId="77777777" w:rsidR="00150EAE" w:rsidRDefault="00150EAE">
      <w:pPr>
        <w:pStyle w:val="Contenuto"/>
        <w:rPr>
          <w:rFonts w:ascii="Arial" w:eastAsia="MS Gothic" w:hAnsi="Arial"/>
          <w:b/>
          <w:bCs/>
          <w:sz w:val="72"/>
          <w:szCs w:val="52"/>
        </w:rPr>
      </w:pPr>
    </w:p>
    <w:p w14:paraId="00956CA6" w14:textId="77777777" w:rsidR="00150EAE" w:rsidRDefault="00150EAE">
      <w:pPr>
        <w:pStyle w:val="Contenuto"/>
        <w:rPr>
          <w:rFonts w:ascii="Arial" w:eastAsia="MS Gothic" w:hAnsi="Arial"/>
          <w:b/>
          <w:bCs/>
          <w:sz w:val="72"/>
          <w:szCs w:val="52"/>
        </w:rPr>
      </w:pPr>
    </w:p>
    <w:p w14:paraId="7F75CEA7" w14:textId="77777777" w:rsidR="00150EAE" w:rsidRDefault="00150EAE">
      <w:pPr>
        <w:pStyle w:val="Contenuto"/>
        <w:rPr>
          <w:rFonts w:ascii="Arial" w:eastAsia="MS Gothic" w:hAnsi="Arial"/>
          <w:b/>
          <w:bCs/>
          <w:sz w:val="72"/>
          <w:szCs w:val="52"/>
        </w:rPr>
      </w:pPr>
    </w:p>
    <w:p w14:paraId="6585DF44" w14:textId="77777777" w:rsidR="00150EAE" w:rsidRDefault="00150EAE">
      <w:pPr>
        <w:pStyle w:val="Contenuto"/>
        <w:rPr>
          <w:rFonts w:ascii="Arial" w:eastAsia="MS Gothic" w:hAnsi="Arial"/>
          <w:b/>
          <w:bCs/>
          <w:sz w:val="72"/>
          <w:szCs w:val="52"/>
        </w:rPr>
      </w:pPr>
    </w:p>
    <w:p w14:paraId="5BD33028" w14:textId="77777777" w:rsidR="00150EAE" w:rsidRDefault="00150EAE">
      <w:pPr>
        <w:pStyle w:val="Contenuto"/>
        <w:rPr>
          <w:rFonts w:ascii="Arial" w:eastAsia="MS Gothic" w:hAnsi="Arial"/>
          <w:b/>
          <w:bCs/>
          <w:sz w:val="72"/>
          <w:szCs w:val="52"/>
        </w:rPr>
      </w:pPr>
    </w:p>
    <w:p w14:paraId="4FEB636B" w14:textId="77777777" w:rsidR="00150EAE" w:rsidRDefault="00150EAE">
      <w:pPr>
        <w:pStyle w:val="Contenuto"/>
        <w:rPr>
          <w:rFonts w:ascii="Arial" w:eastAsia="MS Gothic" w:hAnsi="Arial"/>
          <w:b/>
          <w:bCs/>
          <w:sz w:val="72"/>
          <w:szCs w:val="52"/>
        </w:rPr>
      </w:pPr>
    </w:p>
    <w:p w14:paraId="1451E780" w14:textId="77777777" w:rsidR="00150EAE" w:rsidRDefault="00150EAE">
      <w:pPr>
        <w:pStyle w:val="Contenuto"/>
        <w:rPr>
          <w:rFonts w:ascii="Arial" w:eastAsia="MS Gothic" w:hAnsi="Arial"/>
          <w:b/>
          <w:bCs/>
          <w:sz w:val="72"/>
          <w:szCs w:val="52"/>
        </w:rPr>
      </w:pPr>
    </w:p>
    <w:p w14:paraId="1BEEF8FD" w14:textId="77777777" w:rsidR="00611AB0" w:rsidRDefault="00611AB0">
      <w:pPr>
        <w:pStyle w:val="Contenuto"/>
        <w:rPr>
          <w:rFonts w:ascii="Arial" w:eastAsia="MS Gothic" w:hAnsi="Arial"/>
          <w:b/>
          <w:bCs/>
          <w:sz w:val="72"/>
          <w:szCs w:val="52"/>
        </w:rPr>
      </w:pPr>
    </w:p>
    <w:p w14:paraId="252AD4FF" w14:textId="68BC53FD"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Tavola delle Frequenza</w:t>
      </w:r>
    </w:p>
    <w:tbl>
      <w:tblPr>
        <w:tblW w:w="10024" w:type="dxa"/>
        <w:tblCellMar>
          <w:left w:w="10" w:type="dxa"/>
          <w:right w:w="10" w:type="dxa"/>
        </w:tblCellMar>
        <w:tblLook w:val="0000" w:firstRow="0" w:lastRow="0" w:firstColumn="0" w:lastColumn="0" w:noHBand="0" w:noVBand="0"/>
      </w:tblPr>
      <w:tblGrid>
        <w:gridCol w:w="1919"/>
        <w:gridCol w:w="4258"/>
        <w:gridCol w:w="2111"/>
        <w:gridCol w:w="1736"/>
      </w:tblGrid>
      <w:tr w:rsidR="00150EAE" w14:paraId="432D4770"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9F6A7"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Op.</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85178"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Descrizione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A122F"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Freq.</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84149" w14:textId="77777777" w:rsidR="00150EAE" w:rsidRPr="00A10958" w:rsidRDefault="00D23691">
            <w:pPr>
              <w:pStyle w:val="Contenuto"/>
              <w:spacing w:line="240" w:lineRule="auto"/>
              <w:rPr>
                <w:rFonts w:ascii="Arial" w:eastAsia="MS Gothic" w:hAnsi="Arial"/>
                <w:b/>
                <w:bCs/>
                <w:sz w:val="52"/>
                <w:szCs w:val="52"/>
              </w:rPr>
            </w:pPr>
            <w:r w:rsidRPr="00A10958">
              <w:rPr>
                <w:rFonts w:ascii="Arial" w:eastAsia="MS Gothic" w:hAnsi="Arial"/>
                <w:b/>
                <w:bCs/>
                <w:sz w:val="52"/>
                <w:szCs w:val="52"/>
              </w:rPr>
              <w:t>Tipo</w:t>
            </w:r>
          </w:p>
        </w:tc>
      </w:tr>
      <w:tr w:rsidR="00150EAE" w14:paraId="7D2D2448"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1A7D31" w14:textId="77777777" w:rsidR="00150EAE" w:rsidRDefault="00D23691">
            <w:pPr>
              <w:pStyle w:val="Contenuto"/>
              <w:spacing w:line="240" w:lineRule="auto"/>
              <w:rPr>
                <w:sz w:val="44"/>
                <w:szCs w:val="44"/>
              </w:rPr>
            </w:pPr>
            <w:r>
              <w:rPr>
                <w:sz w:val="44"/>
                <w:szCs w:val="44"/>
              </w:rPr>
              <w:t>O1</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181B1" w14:textId="77777777" w:rsidR="00150EAE" w:rsidRDefault="00D23691">
            <w:pPr>
              <w:pStyle w:val="Contenuto"/>
              <w:spacing w:line="240" w:lineRule="auto"/>
              <w:rPr>
                <w:sz w:val="44"/>
                <w:szCs w:val="44"/>
              </w:rPr>
            </w:pPr>
            <w:r>
              <w:rPr>
                <w:sz w:val="44"/>
                <w:szCs w:val="44"/>
              </w:rPr>
              <w:t>Inserimento nuovo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92251" w14:textId="77777777" w:rsidR="00150EAE" w:rsidRDefault="00D23691">
            <w:pPr>
              <w:pStyle w:val="Contenuto"/>
              <w:spacing w:line="240" w:lineRule="auto"/>
              <w:rPr>
                <w:sz w:val="44"/>
                <w:szCs w:val="44"/>
              </w:rPr>
            </w:pPr>
            <w:r>
              <w:rPr>
                <w:sz w:val="44"/>
                <w:szCs w:val="44"/>
              </w:rPr>
              <w:t>500/g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4E0D" w14:textId="77777777" w:rsidR="00150EAE" w:rsidRDefault="00D23691">
            <w:pPr>
              <w:pStyle w:val="Contenuto"/>
              <w:spacing w:line="240" w:lineRule="auto"/>
              <w:rPr>
                <w:sz w:val="44"/>
                <w:szCs w:val="44"/>
              </w:rPr>
            </w:pPr>
            <w:r>
              <w:rPr>
                <w:sz w:val="44"/>
                <w:szCs w:val="44"/>
              </w:rPr>
              <w:t>I</w:t>
            </w:r>
          </w:p>
        </w:tc>
      </w:tr>
      <w:tr w:rsidR="00150EAE" w14:paraId="77E3075D"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D5DD02" w14:textId="77777777" w:rsidR="00150EAE" w:rsidRDefault="00D23691">
            <w:pPr>
              <w:pStyle w:val="Contenuto"/>
              <w:spacing w:line="240" w:lineRule="auto"/>
              <w:rPr>
                <w:sz w:val="44"/>
                <w:szCs w:val="44"/>
              </w:rPr>
            </w:pPr>
            <w:r>
              <w:rPr>
                <w:sz w:val="44"/>
                <w:szCs w:val="44"/>
              </w:rPr>
              <w:t>O2</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C837E" w14:textId="77777777" w:rsidR="00150EAE" w:rsidRDefault="00D23691">
            <w:pPr>
              <w:pStyle w:val="Contenuto"/>
              <w:spacing w:line="240" w:lineRule="auto"/>
              <w:rPr>
                <w:sz w:val="44"/>
                <w:szCs w:val="44"/>
              </w:rPr>
            </w:pPr>
            <w:r>
              <w:rPr>
                <w:sz w:val="44"/>
                <w:szCs w:val="44"/>
              </w:rPr>
              <w:t>Inserimento nuovo locale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D7CF3"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F39A4" w14:textId="77777777" w:rsidR="00150EAE" w:rsidRDefault="00D23691">
            <w:pPr>
              <w:pStyle w:val="Contenuto"/>
              <w:spacing w:line="240" w:lineRule="auto"/>
              <w:rPr>
                <w:sz w:val="44"/>
                <w:szCs w:val="44"/>
              </w:rPr>
            </w:pPr>
            <w:r>
              <w:rPr>
                <w:sz w:val="44"/>
                <w:szCs w:val="44"/>
              </w:rPr>
              <w:t>I</w:t>
            </w:r>
          </w:p>
        </w:tc>
      </w:tr>
      <w:tr w:rsidR="00150EAE" w14:paraId="22BB5D0B"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9E833A" w14:textId="77777777" w:rsidR="00150EAE" w:rsidRDefault="00D23691">
            <w:pPr>
              <w:pStyle w:val="Contenuto"/>
              <w:spacing w:line="240" w:lineRule="auto"/>
              <w:rPr>
                <w:sz w:val="44"/>
                <w:szCs w:val="44"/>
              </w:rPr>
            </w:pPr>
            <w:r>
              <w:rPr>
                <w:sz w:val="44"/>
                <w:szCs w:val="44"/>
              </w:rPr>
              <w:t>O3</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D3F6E" w14:textId="77777777" w:rsidR="00150EAE" w:rsidRDefault="00D23691">
            <w:pPr>
              <w:pStyle w:val="Contenuto"/>
              <w:spacing w:line="240" w:lineRule="auto"/>
              <w:rPr>
                <w:sz w:val="44"/>
                <w:szCs w:val="44"/>
              </w:rPr>
            </w:pPr>
            <w:r>
              <w:rPr>
                <w:sz w:val="44"/>
                <w:szCs w:val="44"/>
              </w:rPr>
              <w:t>Inserimento nuovo partecipante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17465C" w14:textId="77777777" w:rsidR="00150EAE" w:rsidRDefault="00D23691">
            <w:pPr>
              <w:pStyle w:val="Contenuto"/>
              <w:spacing w:line="240" w:lineRule="auto"/>
              <w:rPr>
                <w:sz w:val="44"/>
                <w:szCs w:val="44"/>
              </w:rPr>
            </w:pPr>
            <w:r>
              <w:rPr>
                <w:sz w:val="44"/>
                <w:szCs w:val="44"/>
              </w:rPr>
              <w:t>1000/g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32ABE" w14:textId="77777777" w:rsidR="00150EAE" w:rsidRDefault="00D23691">
            <w:pPr>
              <w:pStyle w:val="Contenuto"/>
              <w:spacing w:line="240" w:lineRule="auto"/>
              <w:rPr>
                <w:sz w:val="44"/>
                <w:szCs w:val="44"/>
              </w:rPr>
            </w:pPr>
            <w:r>
              <w:rPr>
                <w:sz w:val="44"/>
                <w:szCs w:val="44"/>
              </w:rPr>
              <w:t>I</w:t>
            </w:r>
          </w:p>
        </w:tc>
      </w:tr>
      <w:tr w:rsidR="00150EAE" w14:paraId="5FF45C4D"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D344F" w14:textId="77777777" w:rsidR="00150EAE" w:rsidRDefault="00D23691">
            <w:pPr>
              <w:pStyle w:val="Contenuto"/>
              <w:spacing w:line="240" w:lineRule="auto"/>
              <w:rPr>
                <w:sz w:val="44"/>
                <w:szCs w:val="44"/>
              </w:rPr>
            </w:pPr>
            <w:r>
              <w:rPr>
                <w:sz w:val="44"/>
                <w:szCs w:val="44"/>
              </w:rPr>
              <w:t>O4</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FC6EDA" w14:textId="77777777" w:rsidR="00150EAE" w:rsidRDefault="00D23691">
            <w:pPr>
              <w:pStyle w:val="Contenuto"/>
              <w:spacing w:line="240" w:lineRule="auto"/>
              <w:rPr>
                <w:sz w:val="44"/>
                <w:szCs w:val="44"/>
              </w:rPr>
            </w:pPr>
            <w:r>
              <w:rPr>
                <w:sz w:val="44"/>
                <w:szCs w:val="44"/>
              </w:rPr>
              <w:t>Inserimento nuovo organizzatore</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3564DC" w14:textId="77777777" w:rsidR="00150EAE" w:rsidRDefault="00D23691">
            <w:pPr>
              <w:pStyle w:val="Contenuto"/>
              <w:spacing w:line="240" w:lineRule="auto"/>
              <w:rPr>
                <w:sz w:val="44"/>
                <w:szCs w:val="44"/>
              </w:rPr>
            </w:pPr>
            <w:r>
              <w:rPr>
                <w:sz w:val="44"/>
                <w:szCs w:val="44"/>
              </w:rPr>
              <w:t>1000/g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B0038" w14:textId="77777777" w:rsidR="00150EAE" w:rsidRDefault="00D23691">
            <w:pPr>
              <w:pStyle w:val="Contenuto"/>
              <w:spacing w:line="240" w:lineRule="auto"/>
              <w:rPr>
                <w:sz w:val="44"/>
                <w:szCs w:val="44"/>
              </w:rPr>
            </w:pPr>
            <w:r>
              <w:rPr>
                <w:sz w:val="44"/>
                <w:szCs w:val="44"/>
              </w:rPr>
              <w:t>I</w:t>
            </w:r>
          </w:p>
        </w:tc>
      </w:tr>
      <w:tr w:rsidR="00150EAE" w14:paraId="7A4ED224"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85EED5" w14:textId="77777777" w:rsidR="00150EAE" w:rsidRDefault="00D23691">
            <w:pPr>
              <w:pStyle w:val="Contenuto"/>
              <w:spacing w:line="240" w:lineRule="auto"/>
              <w:rPr>
                <w:sz w:val="44"/>
                <w:szCs w:val="44"/>
              </w:rPr>
            </w:pPr>
            <w:r>
              <w:rPr>
                <w:sz w:val="44"/>
                <w:szCs w:val="44"/>
              </w:rPr>
              <w:t>O5</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83AB1" w14:textId="77777777" w:rsidR="00150EAE" w:rsidRDefault="00D23691">
            <w:pPr>
              <w:pStyle w:val="Contenuto"/>
              <w:spacing w:line="240" w:lineRule="auto"/>
              <w:rPr>
                <w:sz w:val="44"/>
                <w:szCs w:val="44"/>
              </w:rPr>
            </w:pPr>
            <w:r>
              <w:rPr>
                <w:sz w:val="44"/>
                <w:szCs w:val="44"/>
              </w:rPr>
              <w:t>Lettura lista partecipanti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6085EC" w14:textId="77777777" w:rsidR="00150EAE" w:rsidRDefault="00D23691">
            <w:pPr>
              <w:pStyle w:val="Contenuto"/>
              <w:spacing w:line="240" w:lineRule="auto"/>
              <w:rPr>
                <w:sz w:val="44"/>
                <w:szCs w:val="44"/>
              </w:rPr>
            </w:pPr>
            <w:r>
              <w:rPr>
                <w:sz w:val="44"/>
                <w:szCs w:val="44"/>
              </w:rPr>
              <w:t>5000/g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E7EAE" w14:textId="77777777" w:rsidR="00150EAE" w:rsidRDefault="00D23691">
            <w:pPr>
              <w:pStyle w:val="Contenuto"/>
              <w:spacing w:line="240" w:lineRule="auto"/>
              <w:rPr>
                <w:sz w:val="44"/>
                <w:szCs w:val="44"/>
              </w:rPr>
            </w:pPr>
            <w:r>
              <w:rPr>
                <w:sz w:val="44"/>
                <w:szCs w:val="44"/>
              </w:rPr>
              <w:t>I</w:t>
            </w:r>
          </w:p>
        </w:tc>
      </w:tr>
      <w:tr w:rsidR="00150EAE" w14:paraId="51DFB927"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E0B5E0" w14:textId="77777777" w:rsidR="00150EAE" w:rsidRDefault="00D23691">
            <w:pPr>
              <w:pStyle w:val="Contenuto"/>
              <w:spacing w:line="240" w:lineRule="auto"/>
              <w:rPr>
                <w:sz w:val="44"/>
                <w:szCs w:val="44"/>
              </w:rPr>
            </w:pPr>
            <w:r>
              <w:rPr>
                <w:sz w:val="44"/>
                <w:szCs w:val="44"/>
              </w:rPr>
              <w:t>O6</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AE2386" w14:textId="77777777" w:rsidR="00150EAE" w:rsidRDefault="00D23691">
            <w:pPr>
              <w:pStyle w:val="Contenuto"/>
              <w:spacing w:line="240" w:lineRule="auto"/>
              <w:rPr>
                <w:sz w:val="44"/>
                <w:szCs w:val="44"/>
              </w:rPr>
            </w:pPr>
            <w:r>
              <w:rPr>
                <w:sz w:val="44"/>
                <w:szCs w:val="44"/>
              </w:rPr>
              <w:t>Lettura lista organizzatori di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59AA8" w14:textId="77777777" w:rsidR="00150EAE" w:rsidRDefault="00D23691">
            <w:pPr>
              <w:pStyle w:val="Contenuto"/>
              <w:spacing w:line="240" w:lineRule="auto"/>
              <w:rPr>
                <w:sz w:val="44"/>
                <w:szCs w:val="44"/>
              </w:rPr>
            </w:pPr>
            <w:r>
              <w:rPr>
                <w:sz w:val="44"/>
                <w:szCs w:val="44"/>
              </w:rPr>
              <w:t>5000/g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AE3BD" w14:textId="77777777" w:rsidR="00150EAE" w:rsidRDefault="00D23691">
            <w:pPr>
              <w:pStyle w:val="Contenuto"/>
              <w:spacing w:line="240" w:lineRule="auto"/>
              <w:rPr>
                <w:sz w:val="44"/>
                <w:szCs w:val="44"/>
              </w:rPr>
            </w:pPr>
            <w:r>
              <w:rPr>
                <w:sz w:val="44"/>
                <w:szCs w:val="44"/>
              </w:rPr>
              <w:t>I</w:t>
            </w:r>
          </w:p>
        </w:tc>
      </w:tr>
      <w:tr w:rsidR="00150EAE" w14:paraId="41E9DA77"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CEF1CD" w14:textId="77777777" w:rsidR="00150EAE" w:rsidRDefault="00D23691">
            <w:pPr>
              <w:pStyle w:val="Contenuto"/>
              <w:spacing w:line="240" w:lineRule="auto"/>
              <w:rPr>
                <w:sz w:val="44"/>
                <w:szCs w:val="44"/>
              </w:rPr>
            </w:pPr>
            <w:r>
              <w:rPr>
                <w:sz w:val="44"/>
                <w:szCs w:val="44"/>
              </w:rPr>
              <w:t>O7</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EF6C7" w14:textId="77777777" w:rsidR="00150EAE" w:rsidRDefault="00D23691">
            <w:pPr>
              <w:pStyle w:val="Contenuto"/>
              <w:spacing w:line="240" w:lineRule="auto"/>
              <w:rPr>
                <w:sz w:val="44"/>
                <w:szCs w:val="44"/>
              </w:rPr>
            </w:pPr>
            <w:r>
              <w:rPr>
                <w:sz w:val="44"/>
                <w:szCs w:val="44"/>
              </w:rPr>
              <w:t>Lettura lista Ospiti Speciali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DF7B4"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46BD7" w14:textId="77777777" w:rsidR="00150EAE" w:rsidRDefault="00D23691">
            <w:pPr>
              <w:pStyle w:val="Contenuto"/>
              <w:spacing w:line="240" w:lineRule="auto"/>
              <w:rPr>
                <w:sz w:val="44"/>
                <w:szCs w:val="44"/>
              </w:rPr>
            </w:pPr>
            <w:r>
              <w:rPr>
                <w:sz w:val="44"/>
                <w:szCs w:val="44"/>
              </w:rPr>
              <w:t>I</w:t>
            </w:r>
          </w:p>
        </w:tc>
      </w:tr>
      <w:tr w:rsidR="00150EAE" w14:paraId="0E875531"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EEC62" w14:textId="77777777" w:rsidR="00150EAE" w:rsidRDefault="00D23691">
            <w:pPr>
              <w:pStyle w:val="Contenuto"/>
              <w:spacing w:line="240" w:lineRule="auto"/>
              <w:rPr>
                <w:sz w:val="44"/>
                <w:szCs w:val="44"/>
              </w:rPr>
            </w:pPr>
            <w:r>
              <w:rPr>
                <w:sz w:val="44"/>
                <w:szCs w:val="44"/>
              </w:rPr>
              <w:t>O8</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F4DB0" w14:textId="77777777" w:rsidR="00150EAE" w:rsidRDefault="00D23691">
            <w:pPr>
              <w:pStyle w:val="Contenuto"/>
              <w:spacing w:line="240" w:lineRule="auto"/>
              <w:rPr>
                <w:sz w:val="44"/>
                <w:szCs w:val="44"/>
              </w:rPr>
            </w:pPr>
            <w:r>
              <w:rPr>
                <w:sz w:val="44"/>
                <w:szCs w:val="44"/>
              </w:rPr>
              <w:t>Numero di partecipanti ad un evento</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04037E" w14:textId="77777777" w:rsidR="00150EAE" w:rsidRDefault="00D23691">
            <w:pPr>
              <w:pStyle w:val="Contenuto"/>
              <w:spacing w:line="240" w:lineRule="auto"/>
              <w:rPr>
                <w:sz w:val="44"/>
                <w:szCs w:val="44"/>
              </w:rPr>
            </w:pPr>
            <w:r>
              <w:rPr>
                <w:sz w:val="44"/>
                <w:szCs w:val="44"/>
              </w:rPr>
              <w:t>150/g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06FF93" w14:textId="77777777" w:rsidR="00150EAE" w:rsidRDefault="00D23691">
            <w:pPr>
              <w:pStyle w:val="Contenuto"/>
              <w:spacing w:line="240" w:lineRule="auto"/>
              <w:rPr>
                <w:sz w:val="44"/>
                <w:szCs w:val="44"/>
              </w:rPr>
            </w:pPr>
            <w:r>
              <w:rPr>
                <w:sz w:val="44"/>
                <w:szCs w:val="44"/>
              </w:rPr>
              <w:t>I</w:t>
            </w:r>
          </w:p>
        </w:tc>
      </w:tr>
      <w:tr w:rsidR="00150EAE" w14:paraId="497D330C" w14:textId="77777777">
        <w:tc>
          <w:tcPr>
            <w:tcW w:w="19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BE169" w14:textId="77777777" w:rsidR="00150EAE" w:rsidRDefault="00D23691">
            <w:pPr>
              <w:pStyle w:val="Contenuto"/>
              <w:spacing w:line="240" w:lineRule="auto"/>
              <w:rPr>
                <w:sz w:val="44"/>
                <w:szCs w:val="44"/>
              </w:rPr>
            </w:pPr>
            <w:r>
              <w:rPr>
                <w:sz w:val="44"/>
                <w:szCs w:val="44"/>
              </w:rPr>
              <w:t>O9</w:t>
            </w:r>
          </w:p>
        </w:tc>
        <w:tc>
          <w:tcPr>
            <w:tcW w:w="42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36438" w14:textId="77777777" w:rsidR="00150EAE" w:rsidRDefault="00D23691">
            <w:pPr>
              <w:pStyle w:val="Contenuto"/>
              <w:spacing w:line="240" w:lineRule="auto"/>
              <w:rPr>
                <w:sz w:val="44"/>
                <w:szCs w:val="44"/>
              </w:rPr>
            </w:pPr>
            <w:r>
              <w:rPr>
                <w:sz w:val="44"/>
                <w:szCs w:val="44"/>
              </w:rPr>
              <w:t>Ricerca eventi in città</w:t>
            </w:r>
          </w:p>
        </w:tc>
        <w:tc>
          <w:tcPr>
            <w:tcW w:w="21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8818C" w14:textId="77777777" w:rsidR="00150EAE" w:rsidRDefault="00D23691">
            <w:pPr>
              <w:pStyle w:val="Contenuto"/>
              <w:spacing w:line="240" w:lineRule="auto"/>
              <w:rPr>
                <w:sz w:val="44"/>
                <w:szCs w:val="44"/>
              </w:rPr>
            </w:pPr>
            <w:r>
              <w:rPr>
                <w:sz w:val="44"/>
                <w:szCs w:val="44"/>
              </w:rPr>
              <w:t>100/g</w:t>
            </w:r>
          </w:p>
        </w:tc>
        <w:tc>
          <w:tcPr>
            <w:tcW w:w="17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EC375" w14:textId="77777777" w:rsidR="00150EAE" w:rsidRDefault="00D23691">
            <w:pPr>
              <w:pStyle w:val="Contenuto"/>
              <w:spacing w:line="240" w:lineRule="auto"/>
              <w:rPr>
                <w:sz w:val="44"/>
                <w:szCs w:val="44"/>
              </w:rPr>
            </w:pPr>
            <w:r>
              <w:rPr>
                <w:sz w:val="44"/>
                <w:szCs w:val="44"/>
              </w:rPr>
              <w:t>I</w:t>
            </w:r>
          </w:p>
        </w:tc>
      </w:tr>
    </w:tbl>
    <w:p w14:paraId="631C4181" w14:textId="77777777" w:rsidR="00150EAE" w:rsidRDefault="00150EAE">
      <w:pPr>
        <w:pStyle w:val="Contenuto"/>
        <w:rPr>
          <w:rFonts w:ascii="Arial" w:eastAsia="MS Gothic" w:hAnsi="Arial"/>
          <w:b/>
          <w:bCs/>
          <w:sz w:val="72"/>
          <w:szCs w:val="52"/>
        </w:rPr>
      </w:pPr>
    </w:p>
    <w:p w14:paraId="1E1BE88E" w14:textId="77777777" w:rsidR="00A10958" w:rsidRDefault="00A10958">
      <w:pPr>
        <w:pStyle w:val="Contenuto"/>
        <w:rPr>
          <w:rFonts w:ascii="Arial" w:eastAsia="MS Gothic" w:hAnsi="Arial"/>
          <w:b/>
          <w:bCs/>
          <w:sz w:val="72"/>
          <w:szCs w:val="52"/>
        </w:rPr>
      </w:pPr>
    </w:p>
    <w:p w14:paraId="4E09CC27" w14:textId="516801DA" w:rsidR="00150EAE" w:rsidRDefault="00D23691">
      <w:pPr>
        <w:pStyle w:val="Contenuto"/>
        <w:rPr>
          <w:rFonts w:ascii="Arial" w:eastAsia="MS Gothic" w:hAnsi="Arial"/>
          <w:b/>
          <w:bCs/>
          <w:sz w:val="72"/>
          <w:szCs w:val="52"/>
        </w:rPr>
      </w:pPr>
      <w:r>
        <w:rPr>
          <w:rFonts w:ascii="Arial" w:eastAsia="MS Gothic" w:hAnsi="Arial"/>
          <w:b/>
          <w:bCs/>
          <w:sz w:val="72"/>
          <w:szCs w:val="52"/>
        </w:rPr>
        <w:lastRenderedPageBreak/>
        <w:t>Analisi delle Ridondanze</w:t>
      </w:r>
    </w:p>
    <w:p w14:paraId="68E9C949" w14:textId="77777777" w:rsidR="00150EAE" w:rsidRDefault="00D23691">
      <w:pPr>
        <w:pStyle w:val="Contenuto"/>
      </w:pPr>
      <w:r>
        <w:rPr>
          <w:rStyle w:val="Riferimentointenso"/>
        </w:rPr>
        <w:t>Conviene mantenere le tabelle Persona, Partecipante e Organizzatore?</w:t>
      </w:r>
    </w:p>
    <w:p w14:paraId="6BDBDC8B" w14:textId="77777777" w:rsidR="00150EAE" w:rsidRDefault="00150EAE">
      <w:pPr>
        <w:pStyle w:val="Contenuto"/>
      </w:pPr>
    </w:p>
    <w:p w14:paraId="6CA8B754" w14:textId="77777777" w:rsidR="00150EAE" w:rsidRDefault="00D23691">
      <w:pPr>
        <w:pStyle w:val="Contenuto"/>
        <w:rPr>
          <w:i/>
          <w:sz w:val="36"/>
        </w:rPr>
      </w:pPr>
      <w:r>
        <w:rPr>
          <w:i/>
          <w:sz w:val="36"/>
        </w:rPr>
        <w:t>Analizziamo l’operazione O3, inserimento di un nuovo partecipante ad un evento.</w:t>
      </w:r>
    </w:p>
    <w:p w14:paraId="1F8E1504" w14:textId="77777777" w:rsidR="00150EAE" w:rsidRDefault="00D23691">
      <w:pPr>
        <w:pStyle w:val="Contenuto"/>
      </w:pPr>
      <w:r>
        <w:rPr>
          <w:b/>
          <w:bCs/>
          <w:i/>
          <w:noProof/>
          <w:sz w:val="36"/>
          <w:u w:val="single"/>
        </w:rPr>
        <mc:AlternateContent>
          <mc:Choice Requires="wps">
            <w:drawing>
              <wp:anchor distT="0" distB="0" distL="114300" distR="114300" simplePos="0" relativeHeight="251664384" behindDoc="0" locked="0" layoutInCell="1" allowOverlap="1" wp14:anchorId="3C5B03C8" wp14:editId="0AACDC3D">
                <wp:simplePos x="0" y="0"/>
                <wp:positionH relativeFrom="margin">
                  <wp:align>right</wp:align>
                </wp:positionH>
                <wp:positionV relativeFrom="paragraph">
                  <wp:posOffset>324483</wp:posOffset>
                </wp:positionV>
                <wp:extent cx="2912748" cy="1403988"/>
                <wp:effectExtent l="0" t="0" r="1902" b="5712"/>
                <wp:wrapSquare wrapText="bothSides"/>
                <wp:docPr id="25" name="Casella di testo 2"/>
                <wp:cNvGraphicFramePr/>
                <a:graphic xmlns:a="http://schemas.openxmlformats.org/drawingml/2006/main">
                  <a:graphicData uri="http://schemas.microsoft.com/office/word/2010/wordprocessingShape">
                    <wps:wsp>
                      <wps:cNvSpPr txBox="1"/>
                      <wps:spPr>
                        <a:xfrm>
                          <a:off x="0" y="0"/>
                          <a:ext cx="2912748" cy="1403988"/>
                        </a:xfrm>
                        <a:prstGeom prst="rect">
                          <a:avLst/>
                        </a:prstGeom>
                        <a:solidFill>
                          <a:srgbClr val="FFFFFF"/>
                        </a:solidFill>
                        <a:ln>
                          <a:noFill/>
                          <a:prstDash/>
                        </a:ln>
                      </wps:spPr>
                      <wps:txbx>
                        <w:txbxContent>
                          <w:p w14:paraId="70C5998C" w14:textId="77777777" w:rsidR="00150EAE" w:rsidRDefault="00D23691">
                            <w:pPr>
                              <w:pStyle w:val="Contenuto"/>
                              <w:rPr>
                                <w:b/>
                                <w:bCs/>
                                <w:i/>
                                <w:sz w:val="36"/>
                                <w:u w:val="single"/>
                              </w:rPr>
                            </w:pPr>
                            <w:r>
                              <w:rPr>
                                <w:b/>
                                <w:bCs/>
                                <w:i/>
                                <w:sz w:val="36"/>
                                <w:u w:val="single"/>
                              </w:rPr>
                              <w:t>Senza Ridondanza</w:t>
                            </w:r>
                          </w:p>
                          <w:p w14:paraId="67A09501" w14:textId="77777777" w:rsidR="00150EAE" w:rsidRDefault="00D23691">
                            <w:pPr>
                              <w:pStyle w:val="Contenuto"/>
                              <w:rPr>
                                <w:i/>
                                <w:sz w:val="36"/>
                              </w:rPr>
                            </w:pPr>
                            <w:r>
                              <w:rPr>
                                <w:i/>
                                <w:sz w:val="36"/>
                              </w:rPr>
                              <w:t>1 scrittura in Persona</w:t>
                            </w:r>
                          </w:p>
                          <w:p w14:paraId="16813F07" w14:textId="77777777" w:rsidR="00150EAE" w:rsidRDefault="00D23691">
                            <w:pPr>
                              <w:pStyle w:val="Contenuto"/>
                              <w:rPr>
                                <w:i/>
                                <w:sz w:val="36"/>
                              </w:rPr>
                            </w:pPr>
                            <w:r>
                              <w:rPr>
                                <w:i/>
                                <w:sz w:val="36"/>
                              </w:rPr>
                              <w:t>1 scrittura in Invitati</w:t>
                            </w:r>
                          </w:p>
                          <w:p w14:paraId="775BA616" w14:textId="77777777" w:rsidR="00150EAE" w:rsidRDefault="00D23691">
                            <w:pPr>
                              <w:pStyle w:val="Contenuto"/>
                              <w:rPr>
                                <w:i/>
                                <w:sz w:val="36"/>
                              </w:rPr>
                            </w:pPr>
                            <w:r>
                              <w:rPr>
                                <w:i/>
                                <w:sz w:val="36"/>
                              </w:rPr>
                              <w:t>2S = 4L.</w:t>
                            </w:r>
                          </w:p>
                          <w:p w14:paraId="11FFA330" w14:textId="77777777" w:rsidR="00150EAE" w:rsidRDefault="00D23691">
                            <w:pPr>
                              <w:pStyle w:val="Contenuto"/>
                              <w:rPr>
                                <w:i/>
                                <w:sz w:val="36"/>
                              </w:rPr>
                            </w:pPr>
                            <w:r>
                              <w:rPr>
                                <w:i/>
                                <w:sz w:val="36"/>
                              </w:rPr>
                              <w:t>L’operazione ha frequenza 1000/g.</w:t>
                            </w:r>
                            <w:r>
                              <w:rPr>
                                <w:i/>
                                <w:sz w:val="36"/>
                              </w:rPr>
                              <w:br/>
                              <w:t>Quindi 4000 letture al giorno in media</w:t>
                            </w:r>
                          </w:p>
                          <w:p w14:paraId="17243265" w14:textId="77777777" w:rsidR="00150EAE" w:rsidRDefault="00150EAE"/>
                        </w:txbxContent>
                      </wps:txbx>
                      <wps:bodyPr vert="horz" wrap="square" lIns="91440" tIns="45720" rIns="91440" bIns="45720" anchor="t" anchorCtr="0" compatLnSpc="0">
                        <a:spAutoFit/>
                      </wps:bodyPr>
                    </wps:wsp>
                  </a:graphicData>
                </a:graphic>
              </wp:anchor>
            </w:drawing>
          </mc:Choice>
          <mc:Fallback>
            <w:pict>
              <v:shape w14:anchorId="3C5B03C8" id="_x0000_s1029" type="#_x0000_t202" style="position:absolute;margin-left:178.15pt;margin-top:25.55pt;width:229.35pt;height:110.5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" stroked="f">
                <v:textbox style="mso-fit-shape-to-text:t">
                  <w:txbxContent>
                    <w:p w14:paraId="70C5998C" w14:textId="77777777" w:rsidR="00150EAE" w:rsidRDefault="00D23691">
                      <w:pPr>
                        <w:pStyle w:val="Contenuto"/>
                        <w:rPr>
                          <w:b/>
                          <w:bCs/>
                          <w:i/>
                          <w:sz w:val="36"/>
                          <w:u w:val="single"/>
                        </w:rPr>
                      </w:pPr>
                      <w:r>
                        <w:rPr>
                          <w:b/>
                          <w:bCs/>
                          <w:i/>
                          <w:sz w:val="36"/>
                          <w:u w:val="single"/>
                        </w:rPr>
                        <w:t>Senza Ridondanza</w:t>
                      </w:r>
                    </w:p>
                    <w:p w14:paraId="67A09501" w14:textId="77777777" w:rsidR="00150EAE" w:rsidRDefault="00D23691">
                      <w:pPr>
                        <w:pStyle w:val="Contenuto"/>
                        <w:rPr>
                          <w:i/>
                          <w:sz w:val="36"/>
                        </w:rPr>
                      </w:pPr>
                      <w:r>
                        <w:rPr>
                          <w:i/>
                          <w:sz w:val="36"/>
                        </w:rPr>
                        <w:t>1 scrittura in Persona</w:t>
                      </w:r>
                    </w:p>
                    <w:p w14:paraId="16813F07" w14:textId="77777777" w:rsidR="00150EAE" w:rsidRDefault="00D23691">
                      <w:pPr>
                        <w:pStyle w:val="Contenuto"/>
                        <w:rPr>
                          <w:i/>
                          <w:sz w:val="36"/>
                        </w:rPr>
                      </w:pPr>
                      <w:r>
                        <w:rPr>
                          <w:i/>
                          <w:sz w:val="36"/>
                        </w:rPr>
                        <w:t>1 scrittura in Invitati</w:t>
                      </w:r>
                    </w:p>
                    <w:p w14:paraId="775BA616" w14:textId="77777777" w:rsidR="00150EAE" w:rsidRDefault="00D23691">
                      <w:pPr>
                        <w:pStyle w:val="Contenuto"/>
                        <w:rPr>
                          <w:i/>
                          <w:sz w:val="36"/>
                        </w:rPr>
                      </w:pPr>
                      <w:r>
                        <w:rPr>
                          <w:i/>
                          <w:sz w:val="36"/>
                        </w:rPr>
                        <w:t>2S = 4L.</w:t>
                      </w:r>
                    </w:p>
                    <w:p w14:paraId="11FFA330" w14:textId="77777777" w:rsidR="00150EAE" w:rsidRDefault="00D23691">
                      <w:pPr>
                        <w:pStyle w:val="Contenuto"/>
                        <w:rPr>
                          <w:i/>
                          <w:sz w:val="36"/>
                        </w:rPr>
                      </w:pPr>
                      <w:r>
                        <w:rPr>
                          <w:i/>
                          <w:sz w:val="36"/>
                        </w:rPr>
                        <w:t>L’operazione ha frequenza 1000/g.</w:t>
                      </w:r>
                      <w:r>
                        <w:rPr>
                          <w:i/>
                          <w:sz w:val="36"/>
                        </w:rPr>
                        <w:br/>
                        <w:t>Quindi 4000 letture al giorno in media</w:t>
                      </w:r>
                    </w:p>
                    <w:p w14:paraId="17243265" w14:textId="77777777" w:rsidR="00150EAE" w:rsidRDefault="00150EAE"/>
                  </w:txbxContent>
                </v:textbox>
                <w10:wrap type="square" anchorx="margin"/>
              </v:shape>
            </w:pict>
          </mc:Fallback>
        </mc:AlternateContent>
      </w:r>
    </w:p>
    <w:p w14:paraId="28C90BE7" w14:textId="77777777" w:rsidR="00281777" w:rsidRDefault="00281777">
      <w:pPr>
        <w:sectPr w:rsidR="00281777">
          <w:headerReference w:type="default" r:id="rId11"/>
          <w:pgSz w:w="11906" w:h="16838"/>
          <w:pgMar w:top="720" w:right="936" w:bottom="720" w:left="936" w:header="0" w:footer="289" w:gutter="0"/>
          <w:pgNumType w:start="1"/>
          <w:cols w:space="720"/>
        </w:sectPr>
      </w:pPr>
    </w:p>
    <w:p w14:paraId="43DA6167" w14:textId="77777777" w:rsidR="00150EAE" w:rsidRDefault="00D23691">
      <w:pPr>
        <w:pStyle w:val="Contenuto"/>
      </w:pPr>
      <w:r>
        <w:rPr>
          <w:b/>
          <w:bCs/>
          <w:i/>
          <w:sz w:val="36"/>
          <w:u w:val="single"/>
        </w:rPr>
        <w:t>Con Ridondanza</w:t>
      </w:r>
    </w:p>
    <w:p w14:paraId="2BD78702" w14:textId="77777777" w:rsidR="00150EAE" w:rsidRDefault="00D23691">
      <w:pPr>
        <w:pStyle w:val="Contenuto"/>
        <w:rPr>
          <w:i/>
          <w:sz w:val="36"/>
        </w:rPr>
      </w:pPr>
      <w:r>
        <w:rPr>
          <w:i/>
          <w:sz w:val="36"/>
        </w:rPr>
        <w:t>1 scrittura in Persona</w:t>
      </w:r>
    </w:p>
    <w:p w14:paraId="0663225C" w14:textId="77777777" w:rsidR="00150EAE" w:rsidRDefault="00D23691">
      <w:pPr>
        <w:pStyle w:val="Contenuto"/>
        <w:rPr>
          <w:i/>
          <w:sz w:val="36"/>
        </w:rPr>
      </w:pPr>
      <w:r>
        <w:rPr>
          <w:i/>
          <w:sz w:val="36"/>
        </w:rPr>
        <w:t>1 scrittura in Partecipante</w:t>
      </w:r>
    </w:p>
    <w:p w14:paraId="2429D39A" w14:textId="77777777" w:rsidR="00150EAE" w:rsidRDefault="00D23691">
      <w:pPr>
        <w:pStyle w:val="Contenuto"/>
        <w:rPr>
          <w:i/>
          <w:sz w:val="36"/>
        </w:rPr>
      </w:pPr>
      <w:r>
        <w:rPr>
          <w:i/>
          <w:sz w:val="36"/>
        </w:rPr>
        <w:t>1 scrittura in Invitati</w:t>
      </w:r>
    </w:p>
    <w:p w14:paraId="73A78CEA" w14:textId="77777777" w:rsidR="00150EAE" w:rsidRDefault="00D23691">
      <w:pPr>
        <w:pStyle w:val="Contenuto"/>
        <w:rPr>
          <w:i/>
          <w:sz w:val="36"/>
        </w:rPr>
      </w:pPr>
      <w:r>
        <w:rPr>
          <w:i/>
          <w:sz w:val="36"/>
        </w:rPr>
        <w:t>3S = 6L.</w:t>
      </w:r>
    </w:p>
    <w:p w14:paraId="7DD5E244" w14:textId="77777777" w:rsidR="00150EAE" w:rsidRDefault="00D23691">
      <w:pPr>
        <w:pStyle w:val="Contenuto"/>
        <w:rPr>
          <w:i/>
          <w:sz w:val="36"/>
        </w:rPr>
      </w:pPr>
      <w:r>
        <w:rPr>
          <w:i/>
          <w:sz w:val="36"/>
        </w:rPr>
        <w:t>L’operazione ha frequenza 1000/g.</w:t>
      </w:r>
      <w:r>
        <w:rPr>
          <w:i/>
          <w:sz w:val="36"/>
        </w:rPr>
        <w:br/>
        <w:t xml:space="preserve">Quindi 6000 letture al giorno </w:t>
      </w:r>
    </w:p>
    <w:p w14:paraId="11565540" w14:textId="77777777" w:rsidR="00150EAE" w:rsidRDefault="00D23691">
      <w:pPr>
        <w:pStyle w:val="Contenuto"/>
        <w:rPr>
          <w:i/>
          <w:sz w:val="36"/>
        </w:rPr>
      </w:pPr>
      <w:r>
        <w:rPr>
          <w:i/>
          <w:sz w:val="36"/>
        </w:rPr>
        <w:t>in media</w:t>
      </w:r>
    </w:p>
    <w:p w14:paraId="3811262F" w14:textId="77777777" w:rsidR="00150EAE" w:rsidRDefault="00150EAE">
      <w:pPr>
        <w:pStyle w:val="Contenuto"/>
        <w:rPr>
          <w:i/>
          <w:sz w:val="36"/>
        </w:rPr>
      </w:pPr>
    </w:p>
    <w:p w14:paraId="04F299D1" w14:textId="77777777" w:rsidR="00150EAE" w:rsidRDefault="00150EAE"/>
    <w:p w14:paraId="6A039800" w14:textId="77777777" w:rsidR="00281777" w:rsidRDefault="00281777">
      <w:pPr>
        <w:sectPr w:rsidR="00281777">
          <w:type w:val="continuous"/>
          <w:pgSz w:w="11906" w:h="16838"/>
          <w:pgMar w:top="720" w:right="936" w:bottom="720" w:left="936" w:header="0" w:footer="289" w:gutter="0"/>
          <w:pgNumType w:start="1"/>
          <w:cols w:space="720"/>
        </w:sectPr>
      </w:pPr>
    </w:p>
    <w:p w14:paraId="26EB373B" w14:textId="77777777" w:rsidR="00150EAE" w:rsidRDefault="00D23691">
      <w:pPr>
        <w:pStyle w:val="Contenuto"/>
      </w:pPr>
      <w:r>
        <w:rPr>
          <w:i/>
          <w:sz w:val="36"/>
        </w:rPr>
        <w:t>Conviene quindi eliminare la gerarchia.</w:t>
      </w:r>
      <w:r>
        <w:rPr>
          <w:i/>
          <w:sz w:val="36"/>
        </w:rPr>
        <w:br/>
        <w:t xml:space="preserve">Essendo la gerarchia non totale e non esclusiva (una persona può sia organizzare che partecipare ad eventi) si effettua un collasso verso l’alto, eliminando le tabelle </w:t>
      </w:r>
      <w:r>
        <w:rPr>
          <w:b/>
          <w:bCs/>
          <w:i/>
          <w:sz w:val="36"/>
        </w:rPr>
        <w:t>Partecipante</w:t>
      </w:r>
      <w:r>
        <w:rPr>
          <w:i/>
          <w:sz w:val="36"/>
        </w:rPr>
        <w:t xml:space="preserve"> e </w:t>
      </w:r>
      <w:r>
        <w:rPr>
          <w:b/>
          <w:bCs/>
          <w:i/>
          <w:sz w:val="36"/>
        </w:rPr>
        <w:t>Organizzatore</w:t>
      </w:r>
      <w:r>
        <w:rPr>
          <w:i/>
          <w:sz w:val="36"/>
        </w:rPr>
        <w:t xml:space="preserve"> e mantenendo </w:t>
      </w:r>
      <w:r>
        <w:rPr>
          <w:b/>
          <w:bCs/>
          <w:i/>
          <w:sz w:val="36"/>
        </w:rPr>
        <w:t>Persona</w:t>
      </w:r>
    </w:p>
    <w:p w14:paraId="28B2963F" w14:textId="77777777" w:rsidR="00150EAE" w:rsidRDefault="00150EAE">
      <w:pPr>
        <w:pStyle w:val="Contenuto"/>
        <w:rPr>
          <w:b/>
          <w:bCs/>
          <w:i/>
          <w:sz w:val="36"/>
        </w:rPr>
      </w:pPr>
    </w:p>
    <w:p w14:paraId="663AB11F" w14:textId="77777777" w:rsidR="00150EAE" w:rsidRDefault="00150EAE">
      <w:pPr>
        <w:pStyle w:val="Contenuto"/>
        <w:rPr>
          <w:b/>
          <w:bCs/>
          <w:i/>
          <w:sz w:val="36"/>
        </w:rPr>
      </w:pPr>
    </w:p>
    <w:p w14:paraId="74A9E1FA" w14:textId="77777777" w:rsidR="00150EAE" w:rsidRDefault="00150EAE">
      <w:pPr>
        <w:pStyle w:val="Contenuto"/>
        <w:rPr>
          <w:b/>
          <w:bCs/>
          <w:i/>
          <w:sz w:val="36"/>
        </w:rPr>
      </w:pPr>
    </w:p>
    <w:p w14:paraId="344F2D5B" w14:textId="77777777" w:rsidR="00150EAE" w:rsidRDefault="00150EAE">
      <w:pPr>
        <w:pStyle w:val="Contenuto"/>
        <w:rPr>
          <w:b/>
          <w:bCs/>
          <w:i/>
          <w:sz w:val="36"/>
        </w:rPr>
      </w:pPr>
    </w:p>
    <w:p w14:paraId="5C8BC783" w14:textId="77777777" w:rsidR="00150EAE" w:rsidRDefault="00150EAE">
      <w:pPr>
        <w:pStyle w:val="Contenuto"/>
        <w:rPr>
          <w:b/>
          <w:bCs/>
          <w:i/>
          <w:sz w:val="36"/>
        </w:rPr>
      </w:pPr>
    </w:p>
    <w:p w14:paraId="7971C30E" w14:textId="77777777" w:rsidR="00150EAE" w:rsidRDefault="00150EAE">
      <w:pPr>
        <w:pStyle w:val="Contenuto"/>
        <w:rPr>
          <w:b/>
          <w:bCs/>
          <w:i/>
          <w:sz w:val="36"/>
        </w:rPr>
      </w:pPr>
    </w:p>
    <w:p w14:paraId="1C54E174" w14:textId="77777777" w:rsidR="00150EAE" w:rsidRDefault="00150EAE">
      <w:pPr>
        <w:pStyle w:val="Contenuto"/>
        <w:rPr>
          <w:b/>
          <w:bCs/>
          <w:i/>
          <w:sz w:val="36"/>
        </w:rPr>
      </w:pPr>
    </w:p>
    <w:p w14:paraId="7F59F23C" w14:textId="77777777" w:rsidR="00150EAE" w:rsidRDefault="00150EAE">
      <w:pPr>
        <w:pStyle w:val="Contenuto"/>
        <w:rPr>
          <w:b/>
          <w:bCs/>
          <w:i/>
          <w:sz w:val="36"/>
        </w:rPr>
      </w:pPr>
    </w:p>
    <w:p w14:paraId="38AED27F" w14:textId="77777777" w:rsidR="00150EAE" w:rsidRDefault="00D23691">
      <w:pPr>
        <w:pStyle w:val="Titolo"/>
      </w:pPr>
      <w:r>
        <w:lastRenderedPageBreak/>
        <w:t xml:space="preserve">Schema ER - Ristrutturato </w:t>
      </w:r>
    </w:p>
    <w:p w14:paraId="25CE1ECA" w14:textId="77777777" w:rsidR="00150EAE" w:rsidRDefault="00D23691">
      <w:pPr>
        <w:pStyle w:val="Contenuto"/>
      </w:pPr>
      <w:r>
        <w:rPr>
          <w:rStyle w:val="Riferimentointenso"/>
        </w:rPr>
        <w:t>Verso il modello logico</w:t>
      </w:r>
    </w:p>
    <w:p w14:paraId="6F7FFE40" w14:textId="77777777" w:rsidR="00150EAE" w:rsidRDefault="00150EAE">
      <w:pPr>
        <w:pStyle w:val="Titolo"/>
      </w:pPr>
    </w:p>
    <w:p w14:paraId="1C49D969" w14:textId="77777777" w:rsidR="00150EAE" w:rsidRDefault="00D23691">
      <w:pPr>
        <w:pStyle w:val="Titolo"/>
      </w:pPr>
      <w:r>
        <w:rPr>
          <w:b w:val="0"/>
          <w:bCs w:val="0"/>
          <w:smallCaps/>
          <w:noProof/>
          <w:color w:val="4472C4"/>
          <w:spacing w:val="5"/>
        </w:rPr>
        <w:drawing>
          <wp:inline distT="0" distB="0" distL="0" distR="0" wp14:anchorId="2489CCB4" wp14:editId="557EE63D">
            <wp:extent cx="6371594" cy="6323962"/>
            <wp:effectExtent l="0" t="0" r="0" b="638"/>
            <wp:docPr id="26" name="Immagine 12" descr="Immagine che contiene testo, mappa&#10;&#10;Descrizione generata automa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71594" cy="6323962"/>
                    </a:xfrm>
                    <a:prstGeom prst="rect">
                      <a:avLst/>
                    </a:prstGeom>
                    <a:noFill/>
                    <a:ln>
                      <a:noFill/>
                      <a:prstDash/>
                    </a:ln>
                  </pic:spPr>
                </pic:pic>
              </a:graphicData>
            </a:graphic>
          </wp:inline>
        </w:drawing>
      </w:r>
    </w:p>
    <w:p w14:paraId="582643DF" w14:textId="77777777" w:rsidR="00150EAE" w:rsidRDefault="00150EAE">
      <w:pPr>
        <w:pStyle w:val="Titolo"/>
      </w:pPr>
    </w:p>
    <w:p w14:paraId="5B3EA76D" w14:textId="77777777" w:rsidR="00A10958" w:rsidRDefault="00A10958">
      <w:pPr>
        <w:pStyle w:val="Titolo"/>
      </w:pPr>
    </w:p>
    <w:p w14:paraId="4F069ABA" w14:textId="2FB559B1" w:rsidR="00150EAE" w:rsidRDefault="00D23691">
      <w:pPr>
        <w:pStyle w:val="Titolo"/>
      </w:pPr>
      <w:r>
        <w:lastRenderedPageBreak/>
        <w:t>Modello Logico</w:t>
      </w:r>
    </w:p>
    <w:p w14:paraId="4B6AADCF" w14:textId="77777777" w:rsidR="00150EAE" w:rsidRDefault="00D23691">
      <w:pPr>
        <w:pStyle w:val="Titolo"/>
      </w:pPr>
      <w:r>
        <w:rPr>
          <w:rFonts w:ascii="Calibri" w:eastAsia="MS Mincho" w:hAnsi="Calibri"/>
          <w:b w:val="0"/>
          <w:bCs w:val="0"/>
          <w:i/>
          <w:sz w:val="36"/>
          <w:szCs w:val="22"/>
        </w:rPr>
        <w:t>Citta(</w:t>
      </w:r>
      <w:r>
        <w:rPr>
          <w:rFonts w:ascii="Calibri" w:eastAsia="MS Mincho" w:hAnsi="Calibri"/>
          <w:b w:val="0"/>
          <w:bCs w:val="0"/>
          <w:i/>
          <w:sz w:val="36"/>
          <w:szCs w:val="22"/>
          <w:u w:val="single"/>
        </w:rPr>
        <w:t>codiceIstat</w:t>
      </w:r>
      <w:r>
        <w:rPr>
          <w:rFonts w:ascii="Calibri" w:eastAsia="MS Mincho" w:hAnsi="Calibri"/>
          <w:b w:val="0"/>
          <w:bCs w:val="0"/>
          <w:i/>
          <w:sz w:val="36"/>
          <w:szCs w:val="22"/>
        </w:rPr>
        <w:t>, Cap, Nome, Regione, Provincia)</w:t>
      </w:r>
    </w:p>
    <w:p w14:paraId="569AA8AD" w14:textId="77777777" w:rsidR="00150EAE" w:rsidRDefault="00D23691">
      <w:pPr>
        <w:pStyle w:val="Titolo"/>
      </w:pPr>
      <w:r>
        <w:rPr>
          <w:rFonts w:ascii="Calibri" w:eastAsia="MS Mincho" w:hAnsi="Calibri"/>
          <w:b w:val="0"/>
          <w:bCs w:val="0"/>
          <w:i/>
          <w:sz w:val="36"/>
          <w:szCs w:val="22"/>
        </w:rPr>
        <w:t>Locale(</w:t>
      </w:r>
      <w:r>
        <w:rPr>
          <w:rFonts w:ascii="Calibri" w:eastAsia="MS Mincho" w:hAnsi="Calibri"/>
          <w:b w:val="0"/>
          <w:bCs w:val="0"/>
          <w:i/>
          <w:sz w:val="36"/>
          <w:szCs w:val="22"/>
          <w:u w:val="single"/>
        </w:rPr>
        <w:t>idL</w:t>
      </w:r>
      <w:r>
        <w:rPr>
          <w:rFonts w:ascii="Calibri" w:eastAsia="MS Mincho" w:hAnsi="Calibri"/>
          <w:b w:val="0"/>
          <w:bCs w:val="0"/>
          <w:i/>
          <w:sz w:val="36"/>
          <w:szCs w:val="22"/>
        </w:rPr>
        <w:t xml:space="preserve">, </w:t>
      </w:r>
      <w:r>
        <w:rPr>
          <w:rFonts w:ascii="Calibri" w:eastAsia="MS Mincho" w:hAnsi="Calibri"/>
          <w:b w:val="0"/>
          <w:bCs w:val="0"/>
          <w:i/>
          <w:sz w:val="36"/>
          <w:szCs w:val="22"/>
          <w:u w:val="dash"/>
        </w:rPr>
        <w:t>idCitta</w:t>
      </w:r>
      <w:r>
        <w:rPr>
          <w:rFonts w:ascii="Calibri" w:eastAsia="MS Mincho" w:hAnsi="Calibri"/>
          <w:b w:val="0"/>
          <w:bCs w:val="0"/>
          <w:i/>
          <w:sz w:val="36"/>
          <w:szCs w:val="22"/>
        </w:rPr>
        <w:t>, Nome, Indirizzo, Capienza)</w:t>
      </w:r>
    </w:p>
    <w:p w14:paraId="0645E3D2" w14:textId="77777777" w:rsidR="00150EAE" w:rsidRDefault="00D23691">
      <w:pPr>
        <w:pStyle w:val="Titolo"/>
      </w:pPr>
      <w:r>
        <w:rPr>
          <w:rFonts w:ascii="Calibri" w:eastAsia="MS Mincho" w:hAnsi="Calibri"/>
          <w:b w:val="0"/>
          <w:bCs w:val="0"/>
          <w:i/>
          <w:sz w:val="36"/>
          <w:szCs w:val="22"/>
        </w:rPr>
        <w:t>Evento(</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dash"/>
        </w:rPr>
        <w:t>idL</w:t>
      </w:r>
      <w:r>
        <w:rPr>
          <w:rFonts w:ascii="Calibri" w:eastAsia="MS Mincho" w:hAnsi="Calibri"/>
          <w:b w:val="0"/>
          <w:bCs w:val="0"/>
          <w:i/>
          <w:sz w:val="36"/>
          <w:szCs w:val="22"/>
        </w:rPr>
        <w:t>, Data, Ora, Prezzo, TipologiaEvento)</w:t>
      </w:r>
    </w:p>
    <w:p w14:paraId="4241A324" w14:textId="77777777" w:rsidR="00150EAE" w:rsidRDefault="00D23691">
      <w:pPr>
        <w:pStyle w:val="Titolo"/>
      </w:pPr>
      <w:r>
        <w:rPr>
          <w:rFonts w:ascii="Calibri" w:eastAsia="MS Mincho" w:hAnsi="Calibri"/>
          <w:b w:val="0"/>
          <w:bCs w:val="0"/>
          <w:i/>
          <w:sz w:val="36"/>
          <w:szCs w:val="22"/>
        </w:rPr>
        <w:t>OspitiSpeciali(</w:t>
      </w:r>
      <w:r>
        <w:rPr>
          <w:rFonts w:ascii="Calibri" w:eastAsia="MS Mincho" w:hAnsi="Calibri"/>
          <w:b w:val="0"/>
          <w:bCs w:val="0"/>
          <w:i/>
          <w:sz w:val="36"/>
          <w:szCs w:val="22"/>
          <w:u w:val="single"/>
        </w:rPr>
        <w:t>CF</w:t>
      </w:r>
      <w:r>
        <w:rPr>
          <w:rFonts w:ascii="Calibri" w:eastAsia="MS Mincho" w:hAnsi="Calibri"/>
          <w:b w:val="0"/>
          <w:bCs w:val="0"/>
          <w:i/>
          <w:sz w:val="36"/>
          <w:szCs w:val="22"/>
        </w:rPr>
        <w:t xml:space="preserve">, </w:t>
      </w:r>
      <w:r>
        <w:rPr>
          <w:rFonts w:ascii="Calibri" w:eastAsia="MS Mincho" w:hAnsi="Calibri"/>
          <w:b w:val="0"/>
          <w:bCs w:val="0"/>
          <w:i/>
          <w:sz w:val="36"/>
          <w:szCs w:val="22"/>
          <w:u w:val="single"/>
        </w:rPr>
        <w:t>idE</w:t>
      </w:r>
      <w:r>
        <w:rPr>
          <w:rFonts w:ascii="Calibri" w:eastAsia="MS Mincho" w:hAnsi="Calibri"/>
          <w:b w:val="0"/>
          <w:bCs w:val="0"/>
          <w:i/>
          <w:sz w:val="36"/>
          <w:szCs w:val="22"/>
        </w:rPr>
        <w:t>, Nome, Cognome, Professione)</w:t>
      </w:r>
    </w:p>
    <w:p w14:paraId="6B1C6A3A" w14:textId="77777777" w:rsidR="00150EAE" w:rsidRDefault="00D23691">
      <w:pPr>
        <w:pStyle w:val="Titolo"/>
      </w:pPr>
      <w:r>
        <w:rPr>
          <w:rFonts w:ascii="Calibri" w:eastAsia="MS Mincho" w:hAnsi="Calibri"/>
          <w:b w:val="0"/>
          <w:bCs w:val="0"/>
          <w:i/>
          <w:sz w:val="36"/>
          <w:szCs w:val="22"/>
        </w:rPr>
        <w:t>Persona(</w:t>
      </w:r>
      <w:r>
        <w:rPr>
          <w:rFonts w:ascii="Calibri" w:eastAsia="MS Mincho" w:hAnsi="Calibri"/>
          <w:b w:val="0"/>
          <w:bCs w:val="0"/>
          <w:i/>
          <w:sz w:val="36"/>
          <w:szCs w:val="22"/>
          <w:u w:val="single"/>
        </w:rPr>
        <w:t>CF</w:t>
      </w:r>
      <w:r>
        <w:rPr>
          <w:rFonts w:ascii="Calibri" w:eastAsia="MS Mincho" w:hAnsi="Calibri"/>
          <w:b w:val="0"/>
          <w:bCs w:val="0"/>
          <w:i/>
          <w:sz w:val="36"/>
          <w:szCs w:val="22"/>
        </w:rPr>
        <w:t>, Nome, Cognome, DataNascita, Telefono)</w:t>
      </w:r>
    </w:p>
    <w:p w14:paraId="3C241E38" w14:textId="77777777" w:rsidR="00150EAE" w:rsidRDefault="00D23691">
      <w:pPr>
        <w:pStyle w:val="Titolo"/>
      </w:pPr>
      <w:r>
        <w:rPr>
          <w:rFonts w:ascii="Calibri" w:eastAsia="MS Mincho" w:hAnsi="Calibri"/>
          <w:b w:val="0"/>
          <w:bCs w:val="0"/>
          <w:i/>
          <w:sz w:val="36"/>
          <w:szCs w:val="22"/>
        </w:rPr>
        <w:t>Organizzazione(</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single"/>
        </w:rPr>
        <w:t>CF</w:t>
      </w:r>
      <w:r>
        <w:rPr>
          <w:rFonts w:ascii="Calibri" w:eastAsia="MS Mincho" w:hAnsi="Calibri"/>
          <w:b w:val="0"/>
          <w:bCs w:val="0"/>
          <w:i/>
          <w:sz w:val="36"/>
          <w:szCs w:val="22"/>
        </w:rPr>
        <w:t>, Ruolo)</w:t>
      </w:r>
    </w:p>
    <w:p w14:paraId="50A81A97" w14:textId="77777777" w:rsidR="00150EAE" w:rsidRDefault="00D23691">
      <w:pPr>
        <w:pStyle w:val="Titolo"/>
      </w:pPr>
      <w:r>
        <w:rPr>
          <w:rFonts w:ascii="Calibri" w:eastAsia="MS Mincho" w:hAnsi="Calibri"/>
          <w:b w:val="0"/>
          <w:bCs w:val="0"/>
          <w:i/>
          <w:sz w:val="36"/>
          <w:szCs w:val="22"/>
        </w:rPr>
        <w:t>Invitati(</w:t>
      </w:r>
      <w:r>
        <w:rPr>
          <w:rFonts w:ascii="Calibri" w:eastAsia="MS Mincho" w:hAnsi="Calibri"/>
          <w:b w:val="0"/>
          <w:bCs w:val="0"/>
          <w:i/>
          <w:sz w:val="36"/>
          <w:szCs w:val="22"/>
          <w:u w:val="single"/>
        </w:rPr>
        <w:t>idE</w:t>
      </w:r>
      <w:r>
        <w:rPr>
          <w:rFonts w:ascii="Calibri" w:eastAsia="MS Mincho" w:hAnsi="Calibri"/>
          <w:b w:val="0"/>
          <w:bCs w:val="0"/>
          <w:i/>
          <w:sz w:val="36"/>
          <w:szCs w:val="22"/>
        </w:rPr>
        <w:t xml:space="preserve">, </w:t>
      </w:r>
      <w:r>
        <w:rPr>
          <w:rFonts w:ascii="Calibri" w:eastAsia="MS Mincho" w:hAnsi="Calibri"/>
          <w:b w:val="0"/>
          <w:bCs w:val="0"/>
          <w:i/>
          <w:sz w:val="36"/>
          <w:szCs w:val="22"/>
          <w:u w:val="single"/>
        </w:rPr>
        <w:t>CF</w:t>
      </w:r>
      <w:r>
        <w:rPr>
          <w:rFonts w:ascii="Calibri" w:eastAsia="MS Mincho" w:hAnsi="Calibri"/>
          <w:b w:val="0"/>
          <w:bCs w:val="0"/>
          <w:i/>
          <w:sz w:val="36"/>
          <w:szCs w:val="22"/>
        </w:rPr>
        <w:t>)</w:t>
      </w:r>
    </w:p>
    <w:p w14:paraId="5C11014C" w14:textId="77777777" w:rsidR="00150EAE" w:rsidRDefault="00150EAE">
      <w:pPr>
        <w:pStyle w:val="Titolo"/>
      </w:pPr>
    </w:p>
    <w:p w14:paraId="136BB6C6" w14:textId="77777777" w:rsidR="00150EAE" w:rsidRDefault="00150EAE">
      <w:pPr>
        <w:pStyle w:val="Titolo"/>
      </w:pPr>
    </w:p>
    <w:p w14:paraId="264F8E91" w14:textId="77777777" w:rsidR="00150EAE" w:rsidRDefault="00150EAE">
      <w:pPr>
        <w:pStyle w:val="Titolo"/>
      </w:pPr>
    </w:p>
    <w:p w14:paraId="551D12D6" w14:textId="77777777" w:rsidR="00150EAE" w:rsidRDefault="00150EAE">
      <w:pPr>
        <w:pStyle w:val="Titolo"/>
      </w:pPr>
    </w:p>
    <w:p w14:paraId="5768847E" w14:textId="77777777" w:rsidR="00150EAE" w:rsidRDefault="00150EAE">
      <w:pPr>
        <w:pStyle w:val="Titolo"/>
      </w:pPr>
    </w:p>
    <w:p w14:paraId="5FAFAD10" w14:textId="77777777" w:rsidR="00150EAE" w:rsidRDefault="00150EAE">
      <w:pPr>
        <w:pStyle w:val="Titolo"/>
      </w:pPr>
    </w:p>
    <w:p w14:paraId="718F301A" w14:textId="77777777" w:rsidR="00150EAE" w:rsidRDefault="00150EAE">
      <w:pPr>
        <w:pStyle w:val="Titolo"/>
      </w:pPr>
    </w:p>
    <w:p w14:paraId="1D3547DD" w14:textId="77777777" w:rsidR="00150EAE" w:rsidRDefault="00150EAE">
      <w:pPr>
        <w:pStyle w:val="Titolo"/>
      </w:pPr>
    </w:p>
    <w:p w14:paraId="4B52A826" w14:textId="77777777" w:rsidR="00A10958" w:rsidRDefault="00A10958">
      <w:pPr>
        <w:pStyle w:val="Titolo"/>
      </w:pPr>
    </w:p>
    <w:p w14:paraId="2012AADA" w14:textId="0DA9EF6C" w:rsidR="00150EAE" w:rsidRDefault="00D23691">
      <w:pPr>
        <w:pStyle w:val="Titolo"/>
      </w:pPr>
      <w:r>
        <w:lastRenderedPageBreak/>
        <w:t>Modello fisico</w:t>
      </w:r>
    </w:p>
    <w:p w14:paraId="786200D6"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Citta(  </w:t>
      </w:r>
    </w:p>
    <w:p w14:paraId="62C70D13"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codiceIstat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94D6B25"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cap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(5),  </w:t>
      </w:r>
    </w:p>
    <w:p w14:paraId="7A142ABA"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72B81BED"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regione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1C1444C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provincia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9EDBCF"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79636E6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(codiceIstat)  </w:t>
      </w:r>
    </w:p>
    <w:p w14:paraId="768FA6A8"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7FF96640"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DD4A2C2"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Locale(  </w:t>
      </w:r>
    </w:p>
    <w:p w14:paraId="0174A98C"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idL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739914C2"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idCitta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2BE3975"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66AF20EF"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indirizzo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678F4C16"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capienza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p>
    <w:p w14:paraId="7F66CAF8"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5858A46"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(idL),  </w:t>
      </w:r>
    </w:p>
    <w:p w14:paraId="0F1674C7"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(idCitta)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Citta(codiceIstat)  </w:t>
      </w:r>
    </w:p>
    <w:p w14:paraId="6B8AA57F"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40FBE39C"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A57B5DC"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Evento(  </w:t>
      </w:r>
    </w:p>
    <w:p w14:paraId="31E878C3"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3E6DA163"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idL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ED536EC"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`data`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  </w:t>
      </w:r>
    </w:p>
    <w:p w14:paraId="24A8BB0D"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ora </w:t>
      </w:r>
      <w:r w:rsidRPr="00B04F4B">
        <w:rPr>
          <w:rFonts w:ascii="Consolas" w:eastAsia="Times New Roman" w:hAnsi="Consolas"/>
          <w:bCs/>
          <w:color w:val="006699"/>
          <w:sz w:val="18"/>
          <w:szCs w:val="18"/>
          <w:bdr w:val="none" w:sz="0" w:space="0" w:color="auto" w:frame="1"/>
          <w:lang w:eastAsia="it-IT"/>
        </w:rPr>
        <w:t>time</w:t>
      </w:r>
      <w:r w:rsidRPr="00B04F4B">
        <w:rPr>
          <w:rFonts w:ascii="Consolas" w:eastAsia="Times New Roman" w:hAnsi="Consolas"/>
          <w:b w:val="0"/>
          <w:color w:val="000000"/>
          <w:sz w:val="18"/>
          <w:szCs w:val="18"/>
          <w:bdr w:val="none" w:sz="0" w:space="0" w:color="auto" w:frame="1"/>
          <w:lang w:eastAsia="it-IT"/>
        </w:rPr>
        <w:t>,  </w:t>
      </w:r>
    </w:p>
    <w:p w14:paraId="781CA7DA"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prezzo </w:t>
      </w:r>
      <w:r w:rsidRPr="00B04F4B">
        <w:rPr>
          <w:rFonts w:ascii="Consolas" w:eastAsia="Times New Roman" w:hAnsi="Consolas"/>
          <w:bCs/>
          <w:color w:val="006699"/>
          <w:sz w:val="18"/>
          <w:szCs w:val="18"/>
          <w:bdr w:val="none" w:sz="0" w:space="0" w:color="auto" w:frame="1"/>
          <w:lang w:eastAsia="it-IT"/>
        </w:rPr>
        <w:t>float</w:t>
      </w:r>
      <w:r w:rsidRPr="00B04F4B">
        <w:rPr>
          <w:rFonts w:ascii="Consolas" w:eastAsia="Times New Roman" w:hAnsi="Consolas"/>
          <w:b w:val="0"/>
          <w:color w:val="000000"/>
          <w:sz w:val="18"/>
          <w:szCs w:val="18"/>
          <w:bdr w:val="none" w:sz="0" w:space="0" w:color="auto" w:frame="1"/>
          <w:lang w:eastAsia="it-IT"/>
        </w:rPr>
        <w:t>,  </w:t>
      </w:r>
    </w:p>
    <w:p w14:paraId="7E6056FE"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tipologiaEvento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F657C4"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591E00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p>
    <w:p w14:paraId="184C66FB"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(idL)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Locale(idL)  </w:t>
      </w:r>
    </w:p>
    <w:p w14:paraId="4617570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08721843"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C1973B8"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OspitiSpeciali(  </w:t>
      </w:r>
    </w:p>
    <w:p w14:paraId="17792839"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CF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(16)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1E08C609"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1A20B01"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508D06FF"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cognome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4D52321D"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telefono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(10),  </w:t>
      </w:r>
    </w:p>
    <w:p w14:paraId="65595554"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F2B6CB4"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(CF, idE),  </w:t>
      </w:r>
    </w:p>
    <w:p w14:paraId="2FF61287" w14:textId="77777777" w:rsidR="00B04F4B" w:rsidRPr="00B04F4B" w:rsidRDefault="00B04F4B" w:rsidP="00B04F4B">
      <w:pPr>
        <w:numPr>
          <w:ilvl w:val="0"/>
          <w:numId w:val="15"/>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Evento(idE)  </w:t>
      </w:r>
    </w:p>
    <w:p w14:paraId="0E31966B" w14:textId="77777777" w:rsidR="00B04F4B" w:rsidRPr="00B04F4B" w:rsidRDefault="00B04F4B" w:rsidP="00B04F4B">
      <w:pPr>
        <w:numPr>
          <w:ilvl w:val="0"/>
          <w:numId w:val="15"/>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3D2FDF19" w14:textId="3BD30C69" w:rsidR="00150EAE" w:rsidRDefault="00150EAE" w:rsidP="00B04F4B">
      <w:pPr>
        <w:shd w:val="clear" w:color="auto" w:fill="FFFFFF"/>
        <w:suppressAutoHyphens w:val="0"/>
        <w:spacing w:line="210" w:lineRule="atLeast"/>
        <w:textAlignment w:val="auto"/>
        <w:rPr>
          <w:rFonts w:ascii="Consolas" w:eastAsia="Times New Roman" w:hAnsi="Consolas"/>
          <w:bCs/>
          <w:color w:val="006699"/>
          <w:sz w:val="18"/>
          <w:szCs w:val="18"/>
          <w:lang w:eastAsia="it-IT"/>
        </w:rPr>
      </w:pPr>
    </w:p>
    <w:p w14:paraId="2A8FE70C" w14:textId="6D9F7519"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195C33B3" w14:textId="013817FF"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5FFD4D6E" w14:textId="13904CDB"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1E12EF9" w14:textId="56D3CFE3"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16DB119B" w14:textId="6D3F2E7D"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BE760AE" w14:textId="6674C302"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286A0EBA" w14:textId="07C3B7BC"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7A6C69AE" w14:textId="2C1F35DE"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46250A7" w14:textId="0ABCE9B1"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0C5DE8AC" w14:textId="09B3B8E6"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EC8FBB0" w14:textId="0F6C6841"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4CE84CDF" w14:textId="06D9D6E4"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6E158E11" w14:textId="4BF80694" w:rsidR="00B04F4B" w:rsidRDefault="00B04F4B" w:rsidP="00B04F4B">
      <w:pPr>
        <w:shd w:val="clear" w:color="auto" w:fill="FFFFFF"/>
        <w:suppressAutoHyphens w:val="0"/>
        <w:spacing w:line="210" w:lineRule="atLeast"/>
        <w:ind w:left="720"/>
        <w:textAlignment w:val="auto"/>
        <w:rPr>
          <w:rFonts w:ascii="Consolas" w:eastAsia="Times New Roman" w:hAnsi="Consolas"/>
          <w:bCs/>
          <w:color w:val="006699"/>
          <w:sz w:val="18"/>
          <w:szCs w:val="18"/>
          <w:lang w:eastAsia="it-IT"/>
        </w:rPr>
      </w:pPr>
    </w:p>
    <w:p w14:paraId="68AEAB2D" w14:textId="77777777" w:rsidR="00B04F4B" w:rsidRDefault="00B04F4B">
      <w:pPr>
        <w:pStyle w:val="Titolo"/>
      </w:pPr>
    </w:p>
    <w:p w14:paraId="2AB59643" w14:textId="0D11386F" w:rsidR="00150EAE" w:rsidRDefault="00D23691">
      <w:pPr>
        <w:pStyle w:val="Titolo"/>
      </w:pPr>
      <w:r>
        <w:lastRenderedPageBreak/>
        <w:t>Modello fisico</w:t>
      </w:r>
    </w:p>
    <w:p w14:paraId="408B8FCC" w14:textId="77777777" w:rsidR="00B04F4B" w:rsidRPr="00B04F4B" w:rsidRDefault="00B04F4B" w:rsidP="00B04F4B">
      <w:pPr>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Persona(  </w:t>
      </w:r>
    </w:p>
    <w:p w14:paraId="45185A4E" w14:textId="77777777" w:rsidR="00B04F4B" w:rsidRPr="00B04F4B" w:rsidRDefault="00B04F4B" w:rsidP="00B04F4B">
      <w:pPr>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CF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(16)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524D29F7" w14:textId="77777777" w:rsidR="00B04F4B" w:rsidRPr="00B04F4B" w:rsidRDefault="00B04F4B" w:rsidP="00B04F4B">
      <w:pPr>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754FDB71" w14:textId="77777777" w:rsidR="00B04F4B" w:rsidRPr="00B04F4B" w:rsidRDefault="00B04F4B" w:rsidP="00B04F4B">
      <w:pPr>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cognome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13A281C7" w14:textId="77777777" w:rsidR="00B04F4B" w:rsidRPr="00B04F4B" w:rsidRDefault="00B04F4B" w:rsidP="00B04F4B">
      <w:pPr>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dataNascita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  </w:t>
      </w:r>
    </w:p>
    <w:p w14:paraId="5C596F5B" w14:textId="77777777" w:rsidR="00B04F4B" w:rsidRPr="00B04F4B" w:rsidRDefault="00B04F4B" w:rsidP="00B04F4B">
      <w:pPr>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telefono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(10),  </w:t>
      </w:r>
    </w:p>
    <w:p w14:paraId="6E11DB82" w14:textId="77777777" w:rsidR="00B04F4B" w:rsidRPr="00B04F4B" w:rsidRDefault="00B04F4B" w:rsidP="00B04F4B">
      <w:pPr>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3E1F082E" w14:textId="77777777" w:rsidR="00B04F4B" w:rsidRPr="00B04F4B" w:rsidRDefault="00B04F4B" w:rsidP="00B04F4B">
      <w:pPr>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(CF)  </w:t>
      </w:r>
    </w:p>
    <w:p w14:paraId="4789B396" w14:textId="77777777" w:rsidR="00B04F4B" w:rsidRPr="00B04F4B" w:rsidRDefault="00B04F4B" w:rsidP="00B04F4B">
      <w:pPr>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08BB6A65" w14:textId="77777777" w:rsidR="00B04F4B" w:rsidRPr="00B04F4B" w:rsidRDefault="00B04F4B" w:rsidP="00B04F4B">
      <w:pPr>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8ED638F" w14:textId="77777777" w:rsidR="00B04F4B" w:rsidRPr="00B04F4B" w:rsidRDefault="00B04F4B" w:rsidP="00B04F4B">
      <w:pPr>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Organizzazione(  </w:t>
      </w:r>
    </w:p>
    <w:p w14:paraId="661127A2" w14:textId="77777777" w:rsidR="00B04F4B" w:rsidRPr="00B04F4B" w:rsidRDefault="00B04F4B" w:rsidP="00B04F4B">
      <w:pPr>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3B2A6504" w14:textId="77777777" w:rsidR="00B04F4B" w:rsidRPr="00B04F4B" w:rsidRDefault="00B04F4B" w:rsidP="00B04F4B">
      <w:pPr>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CF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(16)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64722B42" w14:textId="77777777" w:rsidR="00B04F4B" w:rsidRPr="00B04F4B" w:rsidRDefault="00B04F4B" w:rsidP="00B04F4B">
      <w:pPr>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ruolo </w:t>
      </w:r>
      <w:r w:rsidRPr="00B04F4B">
        <w:rPr>
          <w:rFonts w:ascii="Consolas" w:eastAsia="Times New Roman" w:hAnsi="Consolas"/>
          <w:bCs/>
          <w:color w:val="006699"/>
          <w:sz w:val="18"/>
          <w:szCs w:val="18"/>
          <w:bdr w:val="none" w:sz="0" w:space="0" w:color="auto" w:frame="1"/>
          <w:lang w:eastAsia="it-IT"/>
        </w:rPr>
        <w:t>VARCHAR</w:t>
      </w:r>
      <w:r w:rsidRPr="00B04F4B">
        <w:rPr>
          <w:rFonts w:ascii="Consolas" w:eastAsia="Times New Roman" w:hAnsi="Consolas"/>
          <w:b w:val="0"/>
          <w:color w:val="000000"/>
          <w:sz w:val="18"/>
          <w:szCs w:val="18"/>
          <w:bdr w:val="none" w:sz="0" w:space="0" w:color="auto" w:frame="1"/>
          <w:lang w:eastAsia="it-IT"/>
        </w:rPr>
        <w:t>(20),  </w:t>
      </w:r>
    </w:p>
    <w:p w14:paraId="0AF276E5" w14:textId="77777777" w:rsidR="00B04F4B" w:rsidRPr="00B04F4B" w:rsidRDefault="00B04F4B" w:rsidP="00B04F4B">
      <w:pPr>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2C7E298" w14:textId="77777777" w:rsidR="00B04F4B" w:rsidRPr="00B04F4B" w:rsidRDefault="00B04F4B" w:rsidP="00B04F4B">
      <w:pPr>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CF),  </w:t>
      </w:r>
    </w:p>
    <w:p w14:paraId="194CABED" w14:textId="77777777" w:rsidR="00B04F4B" w:rsidRPr="00B04F4B" w:rsidRDefault="00B04F4B" w:rsidP="00B04F4B">
      <w:pPr>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Evento(idE),  </w:t>
      </w:r>
    </w:p>
    <w:p w14:paraId="2D6C5A3F" w14:textId="77777777" w:rsidR="00B04F4B" w:rsidRPr="00B04F4B" w:rsidRDefault="00B04F4B" w:rsidP="00B04F4B">
      <w:pPr>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(CF)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Persona(CF)  </w:t>
      </w:r>
    </w:p>
    <w:p w14:paraId="30CEF0BD" w14:textId="77777777" w:rsidR="00B04F4B" w:rsidRPr="00B04F4B" w:rsidRDefault="00B04F4B" w:rsidP="00B04F4B">
      <w:pPr>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0DF651F0" w14:textId="77777777" w:rsidR="00B04F4B" w:rsidRPr="00B04F4B" w:rsidRDefault="00B04F4B" w:rsidP="00B04F4B">
      <w:pPr>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3DB21E68" w14:textId="77777777" w:rsidR="00B04F4B" w:rsidRPr="00B04F4B" w:rsidRDefault="00B04F4B" w:rsidP="00B04F4B">
      <w:pPr>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table</w:t>
      </w:r>
      <w:r w:rsidRPr="00B04F4B">
        <w:rPr>
          <w:rFonts w:ascii="Consolas" w:eastAsia="Times New Roman" w:hAnsi="Consolas"/>
          <w:b w:val="0"/>
          <w:color w:val="000000"/>
          <w:sz w:val="18"/>
          <w:szCs w:val="18"/>
          <w:bdr w:val="none" w:sz="0" w:space="0" w:color="auto" w:frame="1"/>
          <w:lang w:eastAsia="it-IT"/>
        </w:rPr>
        <w:t> Invitati(  </w:t>
      </w:r>
    </w:p>
    <w:p w14:paraId="75455ACA" w14:textId="77777777" w:rsidR="00B04F4B" w:rsidRPr="00B04F4B" w:rsidRDefault="00B04F4B" w:rsidP="00B04F4B">
      <w:pPr>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idE </w:t>
      </w:r>
      <w:r w:rsidRPr="00B04F4B">
        <w:rPr>
          <w:rFonts w:ascii="Consolas" w:eastAsia="Times New Roman" w:hAnsi="Consolas"/>
          <w:bCs/>
          <w:color w:val="006699"/>
          <w:sz w:val="18"/>
          <w:szCs w:val="18"/>
          <w:bdr w:val="none" w:sz="0" w:space="0" w:color="auto" w:frame="1"/>
          <w:lang w:eastAsia="it-IT"/>
        </w:rPr>
        <w:t>int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00B8DD84" w14:textId="77777777" w:rsidR="00B04F4B" w:rsidRPr="00B04F4B" w:rsidRDefault="00B04F4B" w:rsidP="00B04F4B">
      <w:pPr>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CF </w:t>
      </w:r>
      <w:r w:rsidRPr="00B04F4B">
        <w:rPr>
          <w:rFonts w:ascii="Consolas" w:eastAsia="Times New Roman" w:hAnsi="Consolas"/>
          <w:bCs/>
          <w:color w:val="006699"/>
          <w:sz w:val="18"/>
          <w:szCs w:val="18"/>
          <w:bdr w:val="none" w:sz="0" w:space="0" w:color="auto" w:frame="1"/>
          <w:lang w:eastAsia="it-IT"/>
        </w:rPr>
        <w:t>CHAR</w:t>
      </w:r>
      <w:r w:rsidRPr="00B04F4B">
        <w:rPr>
          <w:rFonts w:ascii="Consolas" w:eastAsia="Times New Roman" w:hAnsi="Consolas"/>
          <w:b w:val="0"/>
          <w:color w:val="000000"/>
          <w:sz w:val="18"/>
          <w:szCs w:val="18"/>
          <w:bdr w:val="none" w:sz="0" w:space="0" w:color="auto" w:frame="1"/>
          <w:lang w:eastAsia="it-IT"/>
        </w:rPr>
        <w:t>(16) </w:t>
      </w:r>
      <w:r w:rsidRPr="00B04F4B">
        <w:rPr>
          <w:rFonts w:ascii="Consolas" w:eastAsia="Times New Roman" w:hAnsi="Consolas"/>
          <w:b w:val="0"/>
          <w:color w:val="808080"/>
          <w:sz w:val="18"/>
          <w:szCs w:val="18"/>
          <w:bdr w:val="none" w:sz="0" w:space="0" w:color="auto" w:frame="1"/>
          <w:lang w:eastAsia="it-IT"/>
        </w:rPr>
        <w:t>NOT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808080"/>
          <w:sz w:val="18"/>
          <w:szCs w:val="18"/>
          <w:bdr w:val="none" w:sz="0" w:space="0" w:color="auto" w:frame="1"/>
          <w:lang w:eastAsia="it-IT"/>
        </w:rPr>
        <w:t>NULL</w:t>
      </w:r>
      <w:r w:rsidRPr="00B04F4B">
        <w:rPr>
          <w:rFonts w:ascii="Consolas" w:eastAsia="Times New Roman" w:hAnsi="Consolas"/>
          <w:b w:val="0"/>
          <w:color w:val="000000"/>
          <w:sz w:val="18"/>
          <w:szCs w:val="18"/>
          <w:bdr w:val="none" w:sz="0" w:space="0" w:color="auto" w:frame="1"/>
          <w:lang w:eastAsia="it-IT"/>
        </w:rPr>
        <w:t>,  </w:t>
      </w:r>
    </w:p>
    <w:p w14:paraId="4F16B43E" w14:textId="77777777" w:rsidR="00B04F4B" w:rsidRPr="00B04F4B" w:rsidRDefault="00B04F4B" w:rsidP="00B04F4B">
      <w:pPr>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350D9D92" w14:textId="77777777" w:rsidR="00B04F4B" w:rsidRPr="00B04F4B" w:rsidRDefault="00B04F4B" w:rsidP="00B04F4B">
      <w:pPr>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PRIMARY</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CF),  </w:t>
      </w:r>
    </w:p>
    <w:p w14:paraId="6662B052" w14:textId="77777777" w:rsidR="00B04F4B" w:rsidRPr="00B04F4B" w:rsidRDefault="00B04F4B" w:rsidP="00B04F4B">
      <w:pPr>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(idE)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Evento(idE),  </w:t>
      </w:r>
    </w:p>
    <w:p w14:paraId="73132229" w14:textId="77777777" w:rsidR="00B04F4B" w:rsidRPr="00B04F4B" w:rsidRDefault="00B04F4B" w:rsidP="00B04F4B">
      <w:pPr>
        <w:numPr>
          <w:ilvl w:val="0"/>
          <w:numId w:val="1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FOREIGN</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KEY</w:t>
      </w:r>
      <w:r w:rsidRPr="00B04F4B">
        <w:rPr>
          <w:rFonts w:ascii="Consolas" w:eastAsia="Times New Roman" w:hAnsi="Consolas"/>
          <w:b w:val="0"/>
          <w:color w:val="000000"/>
          <w:sz w:val="18"/>
          <w:szCs w:val="18"/>
          <w:bdr w:val="none" w:sz="0" w:space="0" w:color="auto" w:frame="1"/>
          <w:lang w:eastAsia="it-IT"/>
        </w:rPr>
        <w:t>(CF) </w:t>
      </w:r>
      <w:r w:rsidRPr="00B04F4B">
        <w:rPr>
          <w:rFonts w:ascii="Consolas" w:eastAsia="Times New Roman" w:hAnsi="Consolas"/>
          <w:bCs/>
          <w:color w:val="006699"/>
          <w:sz w:val="18"/>
          <w:szCs w:val="18"/>
          <w:bdr w:val="none" w:sz="0" w:space="0" w:color="auto" w:frame="1"/>
          <w:lang w:eastAsia="it-IT"/>
        </w:rPr>
        <w:t>REFERENCES</w:t>
      </w:r>
      <w:r w:rsidRPr="00B04F4B">
        <w:rPr>
          <w:rFonts w:ascii="Consolas" w:eastAsia="Times New Roman" w:hAnsi="Consolas"/>
          <w:b w:val="0"/>
          <w:color w:val="000000"/>
          <w:sz w:val="18"/>
          <w:szCs w:val="18"/>
          <w:bdr w:val="none" w:sz="0" w:space="0" w:color="auto" w:frame="1"/>
          <w:lang w:eastAsia="it-IT"/>
        </w:rPr>
        <w:t> Persona(CF)  </w:t>
      </w:r>
    </w:p>
    <w:p w14:paraId="40128012" w14:textId="77777777" w:rsidR="00B04F4B" w:rsidRPr="00B04F4B" w:rsidRDefault="00B04F4B" w:rsidP="00B04F4B">
      <w:pPr>
        <w:numPr>
          <w:ilvl w:val="0"/>
          <w:numId w:val="1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  </w:t>
      </w:r>
    </w:p>
    <w:p w14:paraId="7B58D978" w14:textId="77777777" w:rsidR="00150EAE" w:rsidRDefault="00150EAE">
      <w:pPr>
        <w:pStyle w:val="Titolo"/>
      </w:pPr>
    </w:p>
    <w:p w14:paraId="1A9BB8F9" w14:textId="77777777" w:rsidR="00150EAE" w:rsidRDefault="00150EAE">
      <w:pPr>
        <w:pStyle w:val="Titolo"/>
      </w:pPr>
    </w:p>
    <w:p w14:paraId="6313DCFB" w14:textId="77777777" w:rsidR="00150EAE" w:rsidRDefault="00150EAE">
      <w:pPr>
        <w:pStyle w:val="Titolo"/>
      </w:pPr>
    </w:p>
    <w:p w14:paraId="0C116FB0" w14:textId="77777777" w:rsidR="00150EAE" w:rsidRDefault="00150EAE">
      <w:pPr>
        <w:pStyle w:val="Titolo"/>
      </w:pPr>
    </w:p>
    <w:p w14:paraId="13F67900" w14:textId="77777777" w:rsidR="00150EAE" w:rsidRDefault="00150EAE">
      <w:pPr>
        <w:pStyle w:val="Titolo"/>
      </w:pPr>
    </w:p>
    <w:p w14:paraId="718CA21B" w14:textId="77777777" w:rsidR="00150EAE" w:rsidRDefault="00150EAE">
      <w:pPr>
        <w:pStyle w:val="Titolo"/>
      </w:pPr>
    </w:p>
    <w:p w14:paraId="3B33CCFC" w14:textId="75E8208D" w:rsidR="00150EAE" w:rsidRDefault="00150EAE">
      <w:pPr>
        <w:pStyle w:val="Titolo"/>
      </w:pPr>
    </w:p>
    <w:p w14:paraId="4D4BBE08" w14:textId="77777777" w:rsidR="00150EAE" w:rsidRDefault="00D23691">
      <w:pPr>
        <w:pStyle w:val="Titolo"/>
      </w:pPr>
      <w:r>
        <w:lastRenderedPageBreak/>
        <w:t xml:space="preserve">Vincoli </w:t>
      </w:r>
    </w:p>
    <w:p w14:paraId="6DC6149E" w14:textId="77777777" w:rsidR="00150EAE" w:rsidRDefault="00D23691">
      <w:pPr>
        <w:pStyle w:val="Titolo"/>
        <w:numPr>
          <w:ilvl w:val="0"/>
          <w:numId w:val="4"/>
        </w:numPr>
        <w:rPr>
          <w:rFonts w:ascii="Calibri" w:eastAsia="MS Mincho" w:hAnsi="Calibri"/>
          <w:b w:val="0"/>
          <w:bCs w:val="0"/>
          <w:i/>
          <w:sz w:val="36"/>
          <w:szCs w:val="22"/>
        </w:rPr>
      </w:pPr>
      <w:r>
        <w:rPr>
          <w:rFonts w:ascii="Calibri" w:eastAsia="MS Mincho" w:hAnsi="Calibri"/>
          <w:b w:val="0"/>
          <w:bCs w:val="0"/>
          <w:i/>
          <w:sz w:val="36"/>
          <w:szCs w:val="22"/>
        </w:rPr>
        <w:t>Una persona può essere invitato o organizzatore per un evento, ma mai entrambe le cose.</w:t>
      </w:r>
    </w:p>
    <w:tbl>
      <w:tblPr>
        <w:tblW w:w="10024" w:type="dxa"/>
        <w:tblCellMar>
          <w:left w:w="10" w:type="dxa"/>
          <w:right w:w="10" w:type="dxa"/>
        </w:tblCellMar>
        <w:tblLook w:val="0000" w:firstRow="0" w:lastRow="0" w:firstColumn="0" w:lastColumn="0" w:noHBand="0" w:noVBand="0"/>
      </w:tblPr>
      <w:tblGrid>
        <w:gridCol w:w="10024"/>
      </w:tblGrid>
      <w:tr w:rsidR="00150EAE" w14:paraId="36AB3C65" w14:textId="77777777">
        <w:tc>
          <w:tcPr>
            <w:tcW w:w="10024" w:type="dxa"/>
            <w:shd w:val="clear" w:color="auto" w:fill="auto"/>
            <w:tcMar>
              <w:top w:w="0" w:type="dxa"/>
              <w:left w:w="108" w:type="dxa"/>
              <w:bottom w:w="0" w:type="dxa"/>
              <w:right w:w="108" w:type="dxa"/>
            </w:tcMar>
          </w:tcPr>
          <w:p w14:paraId="5D21874F"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after_insert_organizzazione  </w:t>
            </w:r>
          </w:p>
          <w:p w14:paraId="6A50D59C"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AFTER</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organizzazione  </w:t>
            </w:r>
          </w:p>
          <w:p w14:paraId="3A1FC1CD"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6F5AA02C"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02BFBBDD"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1096B4C7"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DELETE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invitati  </w:t>
            </w:r>
          </w:p>
          <w:p w14:paraId="00A1DF36"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invitati.idE=new.idE </w:t>
            </w:r>
            <w:r w:rsidRPr="00B04F4B">
              <w:rPr>
                <w:rFonts w:ascii="Consolas" w:eastAsia="Times New Roman" w:hAnsi="Consolas"/>
                <w:b w:val="0"/>
                <w:color w:val="808080"/>
                <w:sz w:val="18"/>
                <w:szCs w:val="18"/>
                <w:bdr w:val="none" w:sz="0" w:space="0" w:color="auto" w:frame="1"/>
                <w:lang w:eastAsia="it-IT"/>
              </w:rPr>
              <w:t>and</w:t>
            </w:r>
            <w:r w:rsidRPr="00B04F4B">
              <w:rPr>
                <w:rFonts w:ascii="Consolas" w:eastAsia="Times New Roman" w:hAnsi="Consolas"/>
                <w:b w:val="0"/>
                <w:color w:val="000000"/>
                <w:sz w:val="18"/>
                <w:szCs w:val="18"/>
                <w:bdr w:val="none" w:sz="0" w:space="0" w:color="auto" w:frame="1"/>
                <w:lang w:eastAsia="it-IT"/>
              </w:rPr>
              <w:t> invitati.CF= new.CF;  </w:t>
            </w:r>
          </w:p>
          <w:p w14:paraId="5CFCC57A"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30AF43"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2EC08FC2"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2C57C6F7"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3E78C221"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after_insert_invitati  </w:t>
            </w:r>
          </w:p>
          <w:p w14:paraId="39BC4202"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AFTER</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063D0E49"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6F59CBE7"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62F03E66"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3596B508"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71ABD5E9"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3A3BF6"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DELETE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organizzazione  </w:t>
            </w:r>
          </w:p>
          <w:p w14:paraId="1D1B3100"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organizzazione.idE=new.idE </w:t>
            </w:r>
            <w:r w:rsidRPr="00B04F4B">
              <w:rPr>
                <w:rFonts w:ascii="Consolas" w:eastAsia="Times New Roman" w:hAnsi="Consolas"/>
                <w:b w:val="0"/>
                <w:color w:val="808080"/>
                <w:sz w:val="18"/>
                <w:szCs w:val="18"/>
                <w:bdr w:val="none" w:sz="0" w:space="0" w:color="auto" w:frame="1"/>
                <w:lang w:eastAsia="it-IT"/>
              </w:rPr>
              <w:t>and</w:t>
            </w:r>
            <w:r w:rsidRPr="00B04F4B">
              <w:rPr>
                <w:rFonts w:ascii="Consolas" w:eastAsia="Times New Roman" w:hAnsi="Consolas"/>
                <w:b w:val="0"/>
                <w:color w:val="000000"/>
                <w:sz w:val="18"/>
                <w:szCs w:val="18"/>
                <w:bdr w:val="none" w:sz="0" w:space="0" w:color="auto" w:frame="1"/>
                <w:lang w:eastAsia="it-IT"/>
              </w:rPr>
              <w:t> organizzazione.CF= new.CF;  </w:t>
            </w:r>
          </w:p>
          <w:p w14:paraId="37337E4E" w14:textId="77777777" w:rsidR="00B04F4B" w:rsidRPr="00B04F4B" w:rsidRDefault="00B04F4B" w:rsidP="00B04F4B">
            <w:pPr>
              <w:numPr>
                <w:ilvl w:val="0"/>
                <w:numId w:val="1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4D813DBE" w14:textId="77777777" w:rsidR="00B04F4B" w:rsidRPr="00B04F4B" w:rsidRDefault="00B04F4B" w:rsidP="00B04F4B">
            <w:pPr>
              <w:numPr>
                <w:ilvl w:val="0"/>
                <w:numId w:val="1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5AF651C1" w14:textId="77777777" w:rsidR="00150EAE" w:rsidRDefault="00150EAE">
            <w:pPr>
              <w:pStyle w:val="Titolo"/>
              <w:rPr>
                <w:rFonts w:ascii="Calibri" w:eastAsia="MS Mincho" w:hAnsi="Calibri"/>
                <w:b w:val="0"/>
                <w:bCs w:val="0"/>
                <w:i/>
                <w:sz w:val="36"/>
                <w:szCs w:val="22"/>
              </w:rPr>
            </w:pPr>
          </w:p>
        </w:tc>
      </w:tr>
    </w:tbl>
    <w:p w14:paraId="6238BC04" w14:textId="77777777" w:rsidR="00150EAE" w:rsidRDefault="00D23691">
      <w:pPr>
        <w:pStyle w:val="Contenuto"/>
        <w:numPr>
          <w:ilvl w:val="0"/>
          <w:numId w:val="7"/>
        </w:numPr>
        <w:rPr>
          <w:i/>
          <w:sz w:val="36"/>
        </w:rPr>
      </w:pPr>
      <w:bookmarkStart w:id="1" w:name="secondo"/>
      <w:r>
        <w:rPr>
          <w:i/>
          <w:sz w:val="36"/>
        </w:rPr>
        <w:t>Il prezzo di un evento non può essere &lt;0.</w:t>
      </w:r>
    </w:p>
    <w:bookmarkEnd w:id="1"/>
    <w:p w14:paraId="21E1620D"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priceCheck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evento  </w:t>
      </w:r>
    </w:p>
    <w:p w14:paraId="5E7B5806"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3CECCD13"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63842525"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NEW.prezzo &lt; 0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5F91F513"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NEW.prezzo = 0;  </w:t>
      </w:r>
    </w:p>
    <w:p w14:paraId="7D73C4AC" w14:textId="77777777" w:rsidR="00B04F4B" w:rsidRPr="00B04F4B" w:rsidRDefault="00B04F4B" w:rsidP="00B04F4B">
      <w:pPr>
        <w:numPr>
          <w:ilvl w:val="0"/>
          <w:numId w:val="7"/>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5D4CF477" w14:textId="77777777" w:rsidR="00B04F4B" w:rsidRPr="00B04F4B" w:rsidRDefault="00B04F4B" w:rsidP="00B04F4B">
      <w:pPr>
        <w:numPr>
          <w:ilvl w:val="0"/>
          <w:numId w:val="7"/>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55E8239C" w14:textId="77777777" w:rsidR="00150EAE" w:rsidRDefault="00150EAE">
      <w:pPr>
        <w:pStyle w:val="Contenuto"/>
        <w:rPr>
          <w:i/>
          <w:sz w:val="36"/>
        </w:rPr>
      </w:pPr>
    </w:p>
    <w:p w14:paraId="31E8563A" w14:textId="451B8395" w:rsidR="00150EAE" w:rsidRPr="00B04F4B" w:rsidRDefault="00D23691" w:rsidP="00B04F4B">
      <w:pPr>
        <w:pStyle w:val="Contenuto"/>
        <w:numPr>
          <w:ilvl w:val="0"/>
          <w:numId w:val="9"/>
        </w:numPr>
        <w:rPr>
          <w:i/>
          <w:sz w:val="36"/>
        </w:rPr>
      </w:pPr>
      <w:bookmarkStart w:id="2" w:name="terzo"/>
      <w:r>
        <w:rPr>
          <w:i/>
          <w:sz w:val="36"/>
        </w:rPr>
        <w:t>La capienza di un locale non può essere &lt;0.</w:t>
      </w:r>
      <w:bookmarkEnd w:id="2"/>
    </w:p>
    <w:p w14:paraId="0D2A2211"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bookmarkStart w:id="3" w:name="quarto"/>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capienzaCheck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locale  </w:t>
      </w:r>
    </w:p>
    <w:p w14:paraId="246991A3"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0104DB2F"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325939B2"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NEW.capienza &lt; 0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24072E2B"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NEW.capienza = 0;  </w:t>
      </w:r>
    </w:p>
    <w:p w14:paraId="4282F80F" w14:textId="77777777" w:rsidR="00B04F4B" w:rsidRPr="00B04F4B" w:rsidRDefault="00B04F4B" w:rsidP="00B04F4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35731DC5" w14:textId="77777777" w:rsidR="00B04F4B" w:rsidRPr="00B04F4B" w:rsidRDefault="00B04F4B" w:rsidP="00B04F4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7E48D7A7" w14:textId="77777777" w:rsidR="00B04F4B" w:rsidRDefault="00B04F4B" w:rsidP="00B04F4B">
      <w:pPr>
        <w:pStyle w:val="Contenuto"/>
        <w:ind w:left="720"/>
        <w:rPr>
          <w:i/>
          <w:sz w:val="36"/>
        </w:rPr>
      </w:pPr>
    </w:p>
    <w:p w14:paraId="6B014E02" w14:textId="77777777" w:rsidR="00A10958" w:rsidRDefault="00A10958" w:rsidP="00A10958">
      <w:pPr>
        <w:pStyle w:val="Contenuto"/>
        <w:ind w:left="720"/>
        <w:rPr>
          <w:i/>
          <w:sz w:val="36"/>
        </w:rPr>
      </w:pPr>
    </w:p>
    <w:p w14:paraId="15DFB5EC" w14:textId="0AD3661E" w:rsidR="00150EAE" w:rsidRDefault="00D23691">
      <w:pPr>
        <w:pStyle w:val="Contenuto"/>
        <w:numPr>
          <w:ilvl w:val="0"/>
          <w:numId w:val="9"/>
        </w:numPr>
        <w:rPr>
          <w:i/>
          <w:sz w:val="36"/>
        </w:rPr>
      </w:pPr>
      <w:r>
        <w:rPr>
          <w:i/>
          <w:sz w:val="36"/>
        </w:rPr>
        <w:lastRenderedPageBreak/>
        <w:t>Non è possibile aggiungere eventi con data precedente a quella odierna.</w:t>
      </w:r>
    </w:p>
    <w:bookmarkEnd w:id="3"/>
    <w:p w14:paraId="4252D50F" w14:textId="77777777" w:rsidR="00150EAE" w:rsidRDefault="00150EAE">
      <w:pPr>
        <w:pStyle w:val="Contenuto"/>
        <w:ind w:left="720"/>
        <w:rPr>
          <w:i/>
          <w:sz w:val="36"/>
        </w:rPr>
      </w:pPr>
    </w:p>
    <w:p w14:paraId="38187DF7"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dateCheck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evento  </w:t>
      </w:r>
    </w:p>
    <w:p w14:paraId="1EA54C1E"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4665D724"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4BFB5B6A"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NEW.`data` &lt;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04EEDB76"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NEW.`data`=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p>
    <w:p w14:paraId="5A65EB33" w14:textId="77777777" w:rsidR="00B04F4B" w:rsidRPr="00B04F4B" w:rsidRDefault="00B04F4B" w:rsidP="00B04F4B">
      <w:pPr>
        <w:numPr>
          <w:ilvl w:val="0"/>
          <w:numId w:val="2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12FCD940" w14:textId="77777777" w:rsidR="00B04F4B" w:rsidRPr="00B04F4B" w:rsidRDefault="00B04F4B" w:rsidP="00B04F4B">
      <w:pPr>
        <w:numPr>
          <w:ilvl w:val="0"/>
          <w:numId w:val="2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0A74E7B0" w14:textId="77777777" w:rsidR="00150EAE" w:rsidRDefault="00150EAE">
      <w:pPr>
        <w:pStyle w:val="Contenuto"/>
        <w:ind w:left="720"/>
        <w:rPr>
          <w:i/>
          <w:sz w:val="36"/>
        </w:rPr>
      </w:pPr>
    </w:p>
    <w:p w14:paraId="41E90322" w14:textId="77777777" w:rsidR="00150EAE" w:rsidRDefault="00D23691">
      <w:pPr>
        <w:pStyle w:val="Contenuto"/>
        <w:numPr>
          <w:ilvl w:val="0"/>
          <w:numId w:val="9"/>
        </w:numPr>
        <w:rPr>
          <w:i/>
          <w:sz w:val="36"/>
        </w:rPr>
      </w:pPr>
      <w:bookmarkStart w:id="4" w:name="quinto"/>
      <w:r>
        <w:rPr>
          <w:i/>
          <w:sz w:val="36"/>
        </w:rPr>
        <w:t>Non è possibile aggiungere partecipanti ad un evento passato.(ovvero è possibile aggiungere partecipanti ad un evento solo se quest’ultimo non ha già avuto luogo).</w:t>
      </w:r>
    </w:p>
    <w:bookmarkEnd w:id="4"/>
    <w:p w14:paraId="232A1209" w14:textId="77777777" w:rsidR="00150EAE" w:rsidRDefault="00150EAE">
      <w:pPr>
        <w:pStyle w:val="Contenuto"/>
        <w:rPr>
          <w:i/>
          <w:sz w:val="36"/>
        </w:rPr>
      </w:pPr>
    </w:p>
    <w:p w14:paraId="5211A363"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startedEventCheck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09B5F2B9"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242D49F2"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787A9F3A"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DECLARE</w:t>
      </w:r>
      <w:r w:rsidRPr="00B04F4B">
        <w:rPr>
          <w:rFonts w:ascii="Consolas" w:eastAsia="Times New Roman" w:hAnsi="Consolas"/>
          <w:b w:val="0"/>
          <w:color w:val="000000"/>
          <w:sz w:val="18"/>
          <w:szCs w:val="18"/>
          <w:bdr w:val="none" w:sz="0" w:space="0" w:color="auto" w:frame="1"/>
          <w:lang w:eastAsia="it-IT"/>
        </w:rPr>
        <w:t> giornoOra datetime;  </w:t>
      </w:r>
    </w:p>
    <w:p w14:paraId="133B7DDE"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@giornoOra :=(</w:t>
      </w:r>
      <w:r w:rsidRPr="00B04F4B">
        <w:rPr>
          <w:rFonts w:ascii="Consolas" w:eastAsia="Times New Roman" w:hAnsi="Consolas"/>
          <w:bCs/>
          <w:color w:val="006699"/>
          <w:sz w:val="18"/>
          <w:szCs w:val="18"/>
          <w:bdr w:val="none" w:sz="0" w:space="0" w:color="auto" w:frame="1"/>
          <w:lang w:eastAsia="it-IT"/>
        </w:rPr>
        <w:t>SELECT</w:t>
      </w:r>
      <w:r w:rsidRPr="00B04F4B">
        <w:rPr>
          <w:rFonts w:ascii="Consolas" w:eastAsia="Times New Roman" w:hAnsi="Consolas"/>
          <w:b w:val="0"/>
          <w:color w:val="000000"/>
          <w:sz w:val="18"/>
          <w:szCs w:val="18"/>
          <w:bdr w:val="none" w:sz="0" w:space="0" w:color="auto" w:frame="1"/>
          <w:lang w:eastAsia="it-IT"/>
        </w:rPr>
        <w:t> CONCAT(e.`data`, </w:t>
      </w:r>
      <w:r w:rsidRPr="00B04F4B">
        <w:rPr>
          <w:rFonts w:ascii="Consolas" w:eastAsia="Times New Roman" w:hAnsi="Consolas"/>
          <w:b w:val="0"/>
          <w:color w:val="0000FF"/>
          <w:sz w:val="18"/>
          <w:szCs w:val="18"/>
          <w:bdr w:val="none" w:sz="0" w:space="0" w:color="auto" w:frame="1"/>
          <w:lang w:eastAsia="it-IT"/>
        </w:rPr>
        <w:t>' '</w:t>
      </w:r>
      <w:r w:rsidRPr="00B04F4B">
        <w:rPr>
          <w:rFonts w:ascii="Consolas" w:eastAsia="Times New Roman" w:hAnsi="Consolas"/>
          <w:b w:val="0"/>
          <w:color w:val="000000"/>
          <w:sz w:val="18"/>
          <w:szCs w:val="18"/>
          <w:bdr w:val="none" w:sz="0" w:space="0" w:color="auto" w:frame="1"/>
          <w:lang w:eastAsia="it-IT"/>
        </w:rPr>
        <w:t>, e.ora) </w:t>
      </w:r>
      <w:r w:rsidRPr="00B04F4B">
        <w:rPr>
          <w:rFonts w:ascii="Consolas" w:eastAsia="Times New Roman" w:hAnsi="Consolas"/>
          <w:bCs/>
          <w:color w:val="006699"/>
          <w:sz w:val="18"/>
          <w:szCs w:val="18"/>
          <w:bdr w:val="none" w:sz="0" w:space="0" w:color="auto" w:frame="1"/>
          <w:lang w:eastAsia="it-IT"/>
        </w:rPr>
        <w:t>AS</w:t>
      </w:r>
      <w:r w:rsidRPr="00B04F4B">
        <w:rPr>
          <w:rFonts w:ascii="Consolas" w:eastAsia="Times New Roman" w:hAnsi="Consolas"/>
          <w:b w:val="0"/>
          <w:color w:val="000000"/>
          <w:sz w:val="18"/>
          <w:szCs w:val="18"/>
          <w:bdr w:val="none" w:sz="0" w:space="0" w:color="auto" w:frame="1"/>
          <w:lang w:eastAsia="it-IT"/>
        </w:rPr>
        <w:t> giornoOra  </w:t>
      </w:r>
    </w:p>
    <w:p w14:paraId="6C58629F"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evento e  </w:t>
      </w:r>
    </w:p>
    <w:p w14:paraId="15CC57B7"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e.idE= new.idE);  </w:t>
      </w:r>
    </w:p>
    <w:p w14:paraId="5B4DB4F6"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4F242505"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giornoOra&gt; 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38AD20FC"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invitati(idE, CF)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(new.idE, new.CF);  </w:t>
      </w:r>
    </w:p>
    <w:p w14:paraId="64D73A29" w14:textId="77777777" w:rsidR="00B04F4B" w:rsidRPr="00B04F4B" w:rsidRDefault="00B04F4B" w:rsidP="00B04F4B">
      <w:pPr>
        <w:numPr>
          <w:ilvl w:val="0"/>
          <w:numId w:val="2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2FDF3633" w14:textId="77777777" w:rsidR="00B04F4B" w:rsidRPr="00B04F4B" w:rsidRDefault="00B04F4B" w:rsidP="00B04F4B">
      <w:pPr>
        <w:numPr>
          <w:ilvl w:val="0"/>
          <w:numId w:val="21"/>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1BF11A07" w14:textId="7306F7D8" w:rsidR="00150EAE" w:rsidRDefault="00150EAE">
      <w:pPr>
        <w:pStyle w:val="Contenuto"/>
        <w:rPr>
          <w:i/>
          <w:sz w:val="36"/>
        </w:rPr>
      </w:pPr>
    </w:p>
    <w:p w14:paraId="6D5F0E81" w14:textId="72BC6093" w:rsidR="00B04F4B" w:rsidRDefault="00B04F4B">
      <w:pPr>
        <w:pStyle w:val="Contenuto"/>
        <w:rPr>
          <w:i/>
          <w:sz w:val="36"/>
        </w:rPr>
      </w:pPr>
    </w:p>
    <w:p w14:paraId="3FD1CF07" w14:textId="6F788128" w:rsidR="00B04F4B" w:rsidRDefault="00B04F4B">
      <w:pPr>
        <w:pStyle w:val="Contenuto"/>
        <w:rPr>
          <w:i/>
          <w:sz w:val="36"/>
        </w:rPr>
      </w:pPr>
    </w:p>
    <w:p w14:paraId="7CFFE03A" w14:textId="4AF77C46" w:rsidR="00B04F4B" w:rsidRDefault="00B04F4B">
      <w:pPr>
        <w:pStyle w:val="Contenuto"/>
        <w:rPr>
          <w:i/>
          <w:sz w:val="36"/>
        </w:rPr>
      </w:pPr>
    </w:p>
    <w:p w14:paraId="13676B4A" w14:textId="6B8499A5" w:rsidR="00B04F4B" w:rsidRDefault="00B04F4B">
      <w:pPr>
        <w:pStyle w:val="Contenuto"/>
        <w:rPr>
          <w:i/>
          <w:sz w:val="36"/>
        </w:rPr>
      </w:pPr>
    </w:p>
    <w:p w14:paraId="59072CFA" w14:textId="4EFD3CC1" w:rsidR="00B04F4B" w:rsidRDefault="00B04F4B">
      <w:pPr>
        <w:pStyle w:val="Contenuto"/>
        <w:rPr>
          <w:i/>
          <w:sz w:val="36"/>
        </w:rPr>
      </w:pPr>
    </w:p>
    <w:p w14:paraId="641095D9" w14:textId="2422FFFD" w:rsidR="00B04F4B" w:rsidRDefault="00B04F4B">
      <w:pPr>
        <w:pStyle w:val="Contenuto"/>
        <w:rPr>
          <w:i/>
          <w:sz w:val="36"/>
        </w:rPr>
      </w:pPr>
    </w:p>
    <w:p w14:paraId="6DC341F5" w14:textId="002949BE" w:rsidR="00B04F4B" w:rsidRDefault="00B04F4B">
      <w:pPr>
        <w:pStyle w:val="Contenuto"/>
        <w:rPr>
          <w:i/>
          <w:sz w:val="36"/>
        </w:rPr>
      </w:pPr>
    </w:p>
    <w:p w14:paraId="4AFEA908" w14:textId="77777777" w:rsidR="00B04F4B" w:rsidRDefault="00B04F4B">
      <w:pPr>
        <w:pStyle w:val="Contenuto"/>
        <w:rPr>
          <w:i/>
          <w:sz w:val="36"/>
        </w:rPr>
      </w:pPr>
    </w:p>
    <w:p w14:paraId="0B803552" w14:textId="77777777" w:rsidR="00150EAE" w:rsidRDefault="00D23691">
      <w:pPr>
        <w:pStyle w:val="Contenuto"/>
        <w:numPr>
          <w:ilvl w:val="0"/>
          <w:numId w:val="9"/>
        </w:numPr>
        <w:rPr>
          <w:i/>
          <w:sz w:val="36"/>
        </w:rPr>
      </w:pPr>
      <w:bookmarkStart w:id="5" w:name="sesto"/>
      <w:r>
        <w:rPr>
          <w:i/>
          <w:sz w:val="36"/>
        </w:rPr>
        <w:lastRenderedPageBreak/>
        <w:t>Non è possibile aggiungere persone con data di nascita successiva a quella odierna.</w:t>
      </w:r>
    </w:p>
    <w:bookmarkEnd w:id="5"/>
    <w:p w14:paraId="508A35CC" w14:textId="77777777" w:rsidR="00150EAE" w:rsidRDefault="00150EAE">
      <w:pPr>
        <w:pStyle w:val="Contenuto"/>
        <w:rPr>
          <w:i/>
          <w:sz w:val="36"/>
        </w:rPr>
      </w:pPr>
    </w:p>
    <w:p w14:paraId="432F7CA1"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personBirthdayCheck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persona  </w:t>
      </w:r>
    </w:p>
    <w:p w14:paraId="0FCCFD44"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461CC5D6"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58DE7C0E"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A4A12B4"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new.dataNascita&gt;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36BC79A1"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persona(CF, cognome, dataNascita, nome, telefono)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(new.CF, new.cognome, </w:t>
      </w:r>
      <w:r w:rsidRPr="00B04F4B">
        <w:rPr>
          <w:rFonts w:ascii="Consolas" w:eastAsia="Times New Roman" w:hAnsi="Consolas"/>
          <w:bCs/>
          <w:color w:val="006699"/>
          <w:sz w:val="18"/>
          <w:szCs w:val="18"/>
          <w:bdr w:val="none" w:sz="0" w:space="0" w:color="auto" w:frame="1"/>
          <w:lang w:eastAsia="it-IT"/>
        </w:rPr>
        <w:t>date</w:t>
      </w:r>
      <w:r w:rsidRPr="00B04F4B">
        <w:rPr>
          <w:rFonts w:ascii="Consolas" w:eastAsia="Times New Roman" w:hAnsi="Consolas"/>
          <w:b w:val="0"/>
          <w:color w:val="000000"/>
          <w:sz w:val="18"/>
          <w:szCs w:val="18"/>
          <w:bdr w:val="none" w:sz="0" w:space="0" w:color="auto" w:frame="1"/>
          <w:lang w:eastAsia="it-IT"/>
        </w:rPr>
        <w:t>(now()), new.nome, new.telefono);  </w:t>
      </w:r>
    </w:p>
    <w:p w14:paraId="7792E116"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58D213C2" w14:textId="77777777" w:rsidR="00B04F4B" w:rsidRPr="00B04F4B" w:rsidRDefault="00B04F4B" w:rsidP="00B04F4B">
      <w:pPr>
        <w:numPr>
          <w:ilvl w:val="0"/>
          <w:numId w:val="2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0E4CE29B" w14:textId="77777777" w:rsidR="00B04F4B" w:rsidRPr="00B04F4B" w:rsidRDefault="00B04F4B" w:rsidP="00B04F4B">
      <w:pPr>
        <w:numPr>
          <w:ilvl w:val="0"/>
          <w:numId w:val="2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75F39CD8" w14:textId="77777777" w:rsidR="00150EAE" w:rsidRDefault="00150EAE">
      <w:pPr>
        <w:pStyle w:val="Contenuto"/>
        <w:rPr>
          <w:i/>
          <w:sz w:val="36"/>
        </w:rPr>
      </w:pPr>
    </w:p>
    <w:p w14:paraId="1DD4FAA4" w14:textId="77777777" w:rsidR="00150EAE" w:rsidRDefault="00D23691">
      <w:pPr>
        <w:pStyle w:val="Contenuto"/>
        <w:numPr>
          <w:ilvl w:val="0"/>
          <w:numId w:val="9"/>
        </w:numPr>
        <w:rPr>
          <w:i/>
          <w:sz w:val="36"/>
        </w:rPr>
      </w:pPr>
      <w:bookmarkStart w:id="6" w:name="settimo"/>
      <w:r>
        <w:rPr>
          <w:i/>
          <w:sz w:val="36"/>
        </w:rPr>
        <w:t>Gli invitati devono avere almeno 18 anni.</w:t>
      </w:r>
    </w:p>
    <w:bookmarkEnd w:id="6"/>
    <w:p w14:paraId="0EA015E9" w14:textId="77777777" w:rsidR="00150EAE" w:rsidRDefault="00150EAE">
      <w:pPr>
        <w:pStyle w:val="Titolo"/>
        <w:rPr>
          <w:rFonts w:ascii="Calibri" w:eastAsia="MS Mincho" w:hAnsi="Calibri"/>
          <w:b w:val="0"/>
          <w:bCs w:val="0"/>
          <w:i/>
          <w:sz w:val="36"/>
          <w:szCs w:val="22"/>
        </w:rPr>
      </w:pPr>
    </w:p>
    <w:p w14:paraId="7E5577BD"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Cs/>
          <w:color w:val="006699"/>
          <w:sz w:val="18"/>
          <w:szCs w:val="18"/>
          <w:bdr w:val="none" w:sz="0" w:space="0" w:color="auto" w:frame="1"/>
          <w:lang w:eastAsia="it-IT"/>
        </w:rPr>
        <w:t>CREATE</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TRIGGER</w:t>
      </w:r>
      <w:r w:rsidRPr="00B04F4B">
        <w:rPr>
          <w:rFonts w:ascii="Consolas" w:eastAsia="Times New Roman" w:hAnsi="Consolas"/>
          <w:b w:val="0"/>
          <w:color w:val="000000"/>
          <w:sz w:val="18"/>
          <w:szCs w:val="18"/>
          <w:bdr w:val="none" w:sz="0" w:space="0" w:color="auto" w:frame="1"/>
          <w:lang w:eastAsia="it-IT"/>
        </w:rPr>
        <w:t> etaCheck BEFORE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ON</w:t>
      </w:r>
      <w:r w:rsidRPr="00B04F4B">
        <w:rPr>
          <w:rFonts w:ascii="Consolas" w:eastAsia="Times New Roman" w:hAnsi="Consolas"/>
          <w:b w:val="0"/>
          <w:color w:val="000000"/>
          <w:sz w:val="18"/>
          <w:szCs w:val="18"/>
          <w:bdr w:val="none" w:sz="0" w:space="0" w:color="auto" w:frame="1"/>
          <w:lang w:eastAsia="it-IT"/>
        </w:rPr>
        <w:t> invitati  </w:t>
      </w:r>
    </w:p>
    <w:p w14:paraId="2FDF94FB"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FOR</w:t>
      </w:r>
      <w:r w:rsidRPr="00B04F4B">
        <w:rPr>
          <w:rFonts w:ascii="Consolas" w:eastAsia="Times New Roman" w:hAnsi="Consolas"/>
          <w:b w:val="0"/>
          <w:color w:val="000000"/>
          <w:sz w:val="18"/>
          <w:szCs w:val="18"/>
          <w:bdr w:val="none" w:sz="0" w:space="0" w:color="auto" w:frame="1"/>
          <w:lang w:eastAsia="it-IT"/>
        </w:rPr>
        <w:t> EACH ROW  </w:t>
      </w:r>
    </w:p>
    <w:p w14:paraId="2F633CD2"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BEGIN</w:t>
      </w:r>
      <w:r w:rsidRPr="00B04F4B">
        <w:rPr>
          <w:rFonts w:ascii="Consolas" w:eastAsia="Times New Roman" w:hAnsi="Consolas"/>
          <w:b w:val="0"/>
          <w:color w:val="000000"/>
          <w:sz w:val="18"/>
          <w:szCs w:val="18"/>
          <w:bdr w:val="none" w:sz="0" w:space="0" w:color="auto" w:frame="1"/>
          <w:lang w:eastAsia="it-IT"/>
        </w:rPr>
        <w:t>  </w:t>
      </w:r>
    </w:p>
    <w:p w14:paraId="0D2123C0"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DECLARE</w:t>
      </w:r>
      <w:r w:rsidRPr="00B04F4B">
        <w:rPr>
          <w:rFonts w:ascii="Consolas" w:eastAsia="Times New Roman" w:hAnsi="Consolas"/>
          <w:b w:val="0"/>
          <w:color w:val="000000"/>
          <w:sz w:val="18"/>
          <w:szCs w:val="18"/>
          <w:bdr w:val="none" w:sz="0" w:space="0" w:color="auto" w:frame="1"/>
          <w:lang w:eastAsia="it-IT"/>
        </w:rPr>
        <w:t> eta </w:t>
      </w:r>
      <w:r w:rsidRPr="00B04F4B">
        <w:rPr>
          <w:rFonts w:ascii="Consolas" w:eastAsia="Times New Roman" w:hAnsi="Consolas"/>
          <w:bCs/>
          <w:color w:val="006699"/>
          <w:sz w:val="18"/>
          <w:szCs w:val="18"/>
          <w:bdr w:val="none" w:sz="0" w:space="0" w:color="auto" w:frame="1"/>
          <w:lang w:eastAsia="it-IT"/>
        </w:rPr>
        <w:t>integer</w:t>
      </w:r>
      <w:r w:rsidRPr="00B04F4B">
        <w:rPr>
          <w:rFonts w:ascii="Consolas" w:eastAsia="Times New Roman" w:hAnsi="Consolas"/>
          <w:b w:val="0"/>
          <w:color w:val="000000"/>
          <w:sz w:val="18"/>
          <w:szCs w:val="18"/>
          <w:bdr w:val="none" w:sz="0" w:space="0" w:color="auto" w:frame="1"/>
          <w:lang w:eastAsia="it-IT"/>
        </w:rPr>
        <w:t>;  </w:t>
      </w:r>
    </w:p>
    <w:p w14:paraId="4B653FF6"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SET</w:t>
      </w:r>
      <w:r w:rsidRPr="00B04F4B">
        <w:rPr>
          <w:rFonts w:ascii="Consolas" w:eastAsia="Times New Roman" w:hAnsi="Consolas"/>
          <w:b w:val="0"/>
          <w:color w:val="000000"/>
          <w:sz w:val="18"/>
          <w:szCs w:val="18"/>
          <w:bdr w:val="none" w:sz="0" w:space="0" w:color="auto" w:frame="1"/>
          <w:lang w:eastAsia="it-IT"/>
        </w:rPr>
        <w:t> @eta =(</w:t>
      </w:r>
      <w:r w:rsidRPr="00B04F4B">
        <w:rPr>
          <w:rFonts w:ascii="Consolas" w:eastAsia="Times New Roman" w:hAnsi="Consolas"/>
          <w:bCs/>
          <w:color w:val="006699"/>
          <w:sz w:val="18"/>
          <w:szCs w:val="18"/>
          <w:bdr w:val="none" w:sz="0" w:space="0" w:color="auto" w:frame="1"/>
          <w:lang w:eastAsia="it-IT"/>
        </w:rPr>
        <w:t>SELECT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 w:val="0"/>
          <w:color w:val="FF1493"/>
          <w:sz w:val="18"/>
          <w:szCs w:val="18"/>
          <w:bdr w:val="none" w:sz="0" w:space="0" w:color="auto" w:frame="1"/>
          <w:lang w:eastAsia="it-IT"/>
        </w:rPr>
        <w:t>YEAR</w:t>
      </w:r>
      <w:r w:rsidRPr="00B04F4B">
        <w:rPr>
          <w:rFonts w:ascii="Consolas" w:eastAsia="Times New Roman" w:hAnsi="Consolas"/>
          <w:b w:val="0"/>
          <w:color w:val="000000"/>
          <w:sz w:val="18"/>
          <w:szCs w:val="18"/>
          <w:bdr w:val="none" w:sz="0" w:space="0" w:color="auto" w:frame="1"/>
          <w:lang w:eastAsia="it-IT"/>
        </w:rPr>
        <w:t>(CURDATE()) - </w:t>
      </w:r>
      <w:r w:rsidRPr="00B04F4B">
        <w:rPr>
          <w:rFonts w:ascii="Consolas" w:eastAsia="Times New Roman" w:hAnsi="Consolas"/>
          <w:b w:val="0"/>
          <w:color w:val="FF1493"/>
          <w:sz w:val="18"/>
          <w:szCs w:val="18"/>
          <w:bdr w:val="none" w:sz="0" w:space="0" w:color="auto" w:frame="1"/>
          <w:lang w:eastAsia="it-IT"/>
        </w:rPr>
        <w:t>YEAR</w:t>
      </w:r>
      <w:r w:rsidRPr="00B04F4B">
        <w:rPr>
          <w:rFonts w:ascii="Consolas" w:eastAsia="Times New Roman" w:hAnsi="Consolas"/>
          <w:b w:val="0"/>
          <w:color w:val="000000"/>
          <w:sz w:val="18"/>
          <w:szCs w:val="18"/>
          <w:bdr w:val="none" w:sz="0" w:space="0" w:color="auto" w:frame="1"/>
          <w:lang w:eastAsia="it-IT"/>
        </w:rPr>
        <w:t>(birthdate) </w:t>
      </w:r>
      <w:r w:rsidRPr="00B04F4B">
        <w:rPr>
          <w:rFonts w:ascii="Consolas" w:eastAsia="Times New Roman" w:hAnsi="Consolas"/>
          <w:bCs/>
          <w:color w:val="006699"/>
          <w:sz w:val="18"/>
          <w:szCs w:val="18"/>
          <w:bdr w:val="none" w:sz="0" w:space="0" w:color="auto" w:frame="1"/>
          <w:lang w:eastAsia="it-IT"/>
        </w:rPr>
        <w:t>AS</w:t>
      </w:r>
      <w:r w:rsidRPr="00B04F4B">
        <w:rPr>
          <w:rFonts w:ascii="Consolas" w:eastAsia="Times New Roman" w:hAnsi="Consolas"/>
          <w:b w:val="0"/>
          <w:color w:val="000000"/>
          <w:sz w:val="18"/>
          <w:szCs w:val="18"/>
          <w:bdr w:val="none" w:sz="0" w:space="0" w:color="auto" w:frame="1"/>
          <w:lang w:eastAsia="it-IT"/>
        </w:rPr>
        <w:t> eta  </w:t>
      </w:r>
    </w:p>
    <w:p w14:paraId="06539796"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FROM</w:t>
      </w:r>
      <w:r w:rsidRPr="00B04F4B">
        <w:rPr>
          <w:rFonts w:ascii="Consolas" w:eastAsia="Times New Roman" w:hAnsi="Consolas"/>
          <w:b w:val="0"/>
          <w:color w:val="000000"/>
          <w:sz w:val="18"/>
          <w:szCs w:val="18"/>
          <w:bdr w:val="none" w:sz="0" w:space="0" w:color="auto" w:frame="1"/>
          <w:lang w:eastAsia="it-IT"/>
        </w:rPr>
        <w:t> persona p  </w:t>
      </w:r>
    </w:p>
    <w:p w14:paraId="4FEB1974"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WHERE</w:t>
      </w:r>
      <w:r w:rsidRPr="00B04F4B">
        <w:rPr>
          <w:rFonts w:ascii="Consolas" w:eastAsia="Times New Roman" w:hAnsi="Consolas"/>
          <w:b w:val="0"/>
          <w:color w:val="000000"/>
          <w:sz w:val="18"/>
          <w:szCs w:val="18"/>
          <w:bdr w:val="none" w:sz="0" w:space="0" w:color="auto" w:frame="1"/>
          <w:lang w:eastAsia="it-IT"/>
        </w:rPr>
        <w:t> p.CF= new.CF);  </w:t>
      </w:r>
    </w:p>
    <w:p w14:paraId="093C4751"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p>
    <w:p w14:paraId="6888AF89"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IF eta&gt;=18  </w:t>
      </w:r>
      <w:r w:rsidRPr="00B04F4B">
        <w:rPr>
          <w:rFonts w:ascii="Consolas" w:eastAsia="Times New Roman" w:hAnsi="Consolas"/>
          <w:bCs/>
          <w:color w:val="006699"/>
          <w:sz w:val="18"/>
          <w:szCs w:val="18"/>
          <w:bdr w:val="none" w:sz="0" w:space="0" w:color="auto" w:frame="1"/>
          <w:lang w:eastAsia="it-IT"/>
        </w:rPr>
        <w:t>THEN</w:t>
      </w:r>
      <w:r w:rsidRPr="00B04F4B">
        <w:rPr>
          <w:rFonts w:ascii="Consolas" w:eastAsia="Times New Roman" w:hAnsi="Consolas"/>
          <w:b w:val="0"/>
          <w:color w:val="000000"/>
          <w:sz w:val="18"/>
          <w:szCs w:val="18"/>
          <w:bdr w:val="none" w:sz="0" w:space="0" w:color="auto" w:frame="1"/>
          <w:lang w:eastAsia="it-IT"/>
        </w:rPr>
        <w:t>  </w:t>
      </w:r>
    </w:p>
    <w:p w14:paraId="5EC3150D"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insert</w:t>
      </w: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into</w:t>
      </w:r>
      <w:r w:rsidRPr="00B04F4B">
        <w:rPr>
          <w:rFonts w:ascii="Consolas" w:eastAsia="Times New Roman" w:hAnsi="Consolas"/>
          <w:b w:val="0"/>
          <w:color w:val="000000"/>
          <w:sz w:val="18"/>
          <w:szCs w:val="18"/>
          <w:bdr w:val="none" w:sz="0" w:space="0" w:color="auto" w:frame="1"/>
          <w:lang w:eastAsia="it-IT"/>
        </w:rPr>
        <w:t> invitati(idE, CF) </w:t>
      </w:r>
      <w:r w:rsidRPr="00B04F4B">
        <w:rPr>
          <w:rFonts w:ascii="Consolas" w:eastAsia="Times New Roman" w:hAnsi="Consolas"/>
          <w:bCs/>
          <w:color w:val="006699"/>
          <w:sz w:val="18"/>
          <w:szCs w:val="18"/>
          <w:bdr w:val="none" w:sz="0" w:space="0" w:color="auto" w:frame="1"/>
          <w:lang w:eastAsia="it-IT"/>
        </w:rPr>
        <w:t>values</w:t>
      </w:r>
      <w:r w:rsidRPr="00B04F4B">
        <w:rPr>
          <w:rFonts w:ascii="Consolas" w:eastAsia="Times New Roman" w:hAnsi="Consolas"/>
          <w:b w:val="0"/>
          <w:color w:val="000000"/>
          <w:sz w:val="18"/>
          <w:szCs w:val="18"/>
          <w:bdr w:val="none" w:sz="0" w:space="0" w:color="auto" w:frame="1"/>
          <w:lang w:eastAsia="it-IT"/>
        </w:rPr>
        <w:t>(new.idE, new.CF);  </w:t>
      </w:r>
    </w:p>
    <w:p w14:paraId="7D0B7E58" w14:textId="77777777" w:rsidR="00B04F4B" w:rsidRPr="00B04F4B" w:rsidRDefault="00B04F4B" w:rsidP="00B04F4B">
      <w:pPr>
        <w:numPr>
          <w:ilvl w:val="0"/>
          <w:numId w:val="2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IF;  </w:t>
      </w:r>
    </w:p>
    <w:p w14:paraId="3CFAE204" w14:textId="77777777" w:rsidR="00B04F4B" w:rsidRPr="00B04F4B" w:rsidRDefault="00B04F4B" w:rsidP="00B04F4B">
      <w:pPr>
        <w:numPr>
          <w:ilvl w:val="0"/>
          <w:numId w:val="2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b w:val="0"/>
          <w:color w:val="5C5C5C"/>
          <w:sz w:val="18"/>
          <w:szCs w:val="18"/>
          <w:lang w:eastAsia="it-IT"/>
        </w:rPr>
      </w:pPr>
      <w:r w:rsidRPr="00B04F4B">
        <w:rPr>
          <w:rFonts w:ascii="Consolas" w:eastAsia="Times New Roman" w:hAnsi="Consolas"/>
          <w:b w:val="0"/>
          <w:color w:val="000000"/>
          <w:sz w:val="18"/>
          <w:szCs w:val="18"/>
          <w:bdr w:val="none" w:sz="0" w:space="0" w:color="auto" w:frame="1"/>
          <w:lang w:eastAsia="it-IT"/>
        </w:rPr>
        <w:t>       </w:t>
      </w:r>
      <w:r w:rsidRPr="00B04F4B">
        <w:rPr>
          <w:rFonts w:ascii="Consolas" w:eastAsia="Times New Roman" w:hAnsi="Consolas"/>
          <w:bCs/>
          <w:color w:val="006699"/>
          <w:sz w:val="18"/>
          <w:szCs w:val="18"/>
          <w:bdr w:val="none" w:sz="0" w:space="0" w:color="auto" w:frame="1"/>
          <w:lang w:eastAsia="it-IT"/>
        </w:rPr>
        <w:t>END</w:t>
      </w:r>
      <w:r w:rsidRPr="00B04F4B">
        <w:rPr>
          <w:rFonts w:ascii="Consolas" w:eastAsia="Times New Roman" w:hAnsi="Consolas"/>
          <w:b w:val="0"/>
          <w:color w:val="000000"/>
          <w:sz w:val="18"/>
          <w:szCs w:val="18"/>
          <w:bdr w:val="none" w:sz="0" w:space="0" w:color="auto" w:frame="1"/>
          <w:lang w:eastAsia="it-IT"/>
        </w:rPr>
        <w:t>  </w:t>
      </w:r>
    </w:p>
    <w:p w14:paraId="21AE6DEE" w14:textId="77777777" w:rsidR="00150EAE" w:rsidRDefault="00150EAE">
      <w:pPr>
        <w:pStyle w:val="Titolo"/>
        <w:rPr>
          <w:rFonts w:ascii="Calibri" w:eastAsia="MS Mincho" w:hAnsi="Calibri"/>
          <w:b w:val="0"/>
          <w:bCs w:val="0"/>
          <w:i/>
          <w:sz w:val="36"/>
          <w:szCs w:val="22"/>
        </w:rPr>
      </w:pPr>
    </w:p>
    <w:sectPr w:rsidR="00150EAE">
      <w:type w:val="continuous"/>
      <w:pgSz w:w="11906" w:h="16838"/>
      <w:pgMar w:top="720" w:right="936" w:bottom="720" w:left="936" w:header="0"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B875A" w14:textId="77777777" w:rsidR="00582513" w:rsidRDefault="00582513">
      <w:pPr>
        <w:spacing w:line="240" w:lineRule="auto"/>
      </w:pPr>
      <w:r>
        <w:separator/>
      </w:r>
    </w:p>
  </w:endnote>
  <w:endnote w:type="continuationSeparator" w:id="0">
    <w:p w14:paraId="16935747" w14:textId="77777777" w:rsidR="00582513" w:rsidRDefault="005825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9CA36" w14:textId="77777777" w:rsidR="00582513" w:rsidRDefault="00582513">
      <w:pPr>
        <w:spacing w:line="240" w:lineRule="auto"/>
      </w:pPr>
      <w:r>
        <w:separator/>
      </w:r>
    </w:p>
  </w:footnote>
  <w:footnote w:type="continuationSeparator" w:id="0">
    <w:p w14:paraId="42E6AFBC" w14:textId="77777777" w:rsidR="00582513" w:rsidRDefault="005825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CellMar>
        <w:left w:w="10" w:type="dxa"/>
        <w:right w:w="10" w:type="dxa"/>
      </w:tblCellMar>
      <w:tblLook w:val="0000" w:firstRow="0" w:lastRow="0" w:firstColumn="0" w:lastColumn="0" w:noHBand="0" w:noVBand="0"/>
    </w:tblPr>
    <w:tblGrid>
      <w:gridCol w:w="10035"/>
    </w:tblGrid>
    <w:tr w:rsidR="00F038B2" w14:paraId="7C1D5278" w14:textId="77777777">
      <w:trPr>
        <w:trHeight w:val="978"/>
      </w:trPr>
      <w:tc>
        <w:tcPr>
          <w:tcW w:w="10035" w:type="dxa"/>
          <w:tcBorders>
            <w:bottom w:val="single" w:sz="36" w:space="0" w:color="34ABA2"/>
          </w:tcBorders>
          <w:shd w:val="clear" w:color="auto" w:fill="auto"/>
          <w:tcMar>
            <w:top w:w="0" w:type="dxa"/>
            <w:left w:w="108" w:type="dxa"/>
            <w:bottom w:w="0" w:type="dxa"/>
            <w:right w:w="108" w:type="dxa"/>
          </w:tcMar>
        </w:tcPr>
        <w:p w14:paraId="2635E19F" w14:textId="77777777" w:rsidR="00F038B2" w:rsidRDefault="00582513">
          <w:pPr>
            <w:pStyle w:val="Intestazione"/>
          </w:pPr>
        </w:p>
      </w:tc>
    </w:tr>
  </w:tbl>
  <w:p w14:paraId="0BF1D143" w14:textId="77777777" w:rsidR="00F038B2" w:rsidRDefault="0058251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3AA8C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68.75pt;height:168.75pt;visibility:visible;mso-wrap-style:square" o:bullet="t">
        <v:imagedata r:id="rId1" o:title=""/>
      </v:shape>
    </w:pict>
  </w:numPicBullet>
  <w:abstractNum w:abstractNumId="0" w15:restartNumberingAfterBreak="0">
    <w:nsid w:val="02AB7C66"/>
    <w:multiLevelType w:val="multilevel"/>
    <w:tmpl w:val="6412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F12A4"/>
    <w:multiLevelType w:val="multilevel"/>
    <w:tmpl w:val="82740D66"/>
    <w:lvl w:ilvl="0">
      <w:start w:val="3"/>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E47200"/>
    <w:multiLevelType w:val="multilevel"/>
    <w:tmpl w:val="7C6CA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96C37"/>
    <w:multiLevelType w:val="multilevel"/>
    <w:tmpl w:val="851C26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3235687"/>
    <w:multiLevelType w:val="multilevel"/>
    <w:tmpl w:val="81063A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EAD1798"/>
    <w:multiLevelType w:val="multilevel"/>
    <w:tmpl w:val="CDB4E9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3F95045"/>
    <w:multiLevelType w:val="multilevel"/>
    <w:tmpl w:val="3DCC40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556141B"/>
    <w:multiLevelType w:val="multilevel"/>
    <w:tmpl w:val="2056FE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B367488"/>
    <w:multiLevelType w:val="multilevel"/>
    <w:tmpl w:val="953E07D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D0128F0"/>
    <w:multiLevelType w:val="multilevel"/>
    <w:tmpl w:val="5BF6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93DAF"/>
    <w:multiLevelType w:val="multilevel"/>
    <w:tmpl w:val="2C7E48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ABB688E"/>
    <w:multiLevelType w:val="multilevel"/>
    <w:tmpl w:val="D25CB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BD7053"/>
    <w:multiLevelType w:val="multilevel"/>
    <w:tmpl w:val="0392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EF0FC3"/>
    <w:multiLevelType w:val="multilevel"/>
    <w:tmpl w:val="C46CD6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1E64EFF"/>
    <w:multiLevelType w:val="multilevel"/>
    <w:tmpl w:val="AE1E4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842F39"/>
    <w:multiLevelType w:val="multilevel"/>
    <w:tmpl w:val="9C226BA6"/>
    <w:lvl w:ilvl="0">
      <w:start w:val="2"/>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98664DB"/>
    <w:multiLevelType w:val="multilevel"/>
    <w:tmpl w:val="EB02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8B0F54"/>
    <w:multiLevelType w:val="multilevel"/>
    <w:tmpl w:val="9CB2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FA364C"/>
    <w:multiLevelType w:val="hybridMultilevel"/>
    <w:tmpl w:val="6A4EBF64"/>
    <w:lvl w:ilvl="0" w:tplc="0212B336">
      <w:start w:val="1"/>
      <w:numFmt w:val="bullet"/>
      <w:lvlText w:val=""/>
      <w:lvlPicBulletId w:val="0"/>
      <w:lvlJc w:val="left"/>
      <w:pPr>
        <w:tabs>
          <w:tab w:val="num" w:pos="720"/>
        </w:tabs>
        <w:ind w:left="720" w:hanging="360"/>
      </w:pPr>
      <w:rPr>
        <w:rFonts w:ascii="Symbol" w:hAnsi="Symbol" w:hint="default"/>
      </w:rPr>
    </w:lvl>
    <w:lvl w:ilvl="1" w:tplc="A53445B4" w:tentative="1">
      <w:start w:val="1"/>
      <w:numFmt w:val="bullet"/>
      <w:lvlText w:val=""/>
      <w:lvlJc w:val="left"/>
      <w:pPr>
        <w:tabs>
          <w:tab w:val="num" w:pos="1440"/>
        </w:tabs>
        <w:ind w:left="1440" w:hanging="360"/>
      </w:pPr>
      <w:rPr>
        <w:rFonts w:ascii="Symbol" w:hAnsi="Symbol" w:hint="default"/>
      </w:rPr>
    </w:lvl>
    <w:lvl w:ilvl="2" w:tplc="7F7400CC" w:tentative="1">
      <w:start w:val="1"/>
      <w:numFmt w:val="bullet"/>
      <w:lvlText w:val=""/>
      <w:lvlJc w:val="left"/>
      <w:pPr>
        <w:tabs>
          <w:tab w:val="num" w:pos="2160"/>
        </w:tabs>
        <w:ind w:left="2160" w:hanging="360"/>
      </w:pPr>
      <w:rPr>
        <w:rFonts w:ascii="Symbol" w:hAnsi="Symbol" w:hint="default"/>
      </w:rPr>
    </w:lvl>
    <w:lvl w:ilvl="3" w:tplc="F84C2462" w:tentative="1">
      <w:start w:val="1"/>
      <w:numFmt w:val="bullet"/>
      <w:lvlText w:val=""/>
      <w:lvlJc w:val="left"/>
      <w:pPr>
        <w:tabs>
          <w:tab w:val="num" w:pos="2880"/>
        </w:tabs>
        <w:ind w:left="2880" w:hanging="360"/>
      </w:pPr>
      <w:rPr>
        <w:rFonts w:ascii="Symbol" w:hAnsi="Symbol" w:hint="default"/>
      </w:rPr>
    </w:lvl>
    <w:lvl w:ilvl="4" w:tplc="2C1C944E" w:tentative="1">
      <w:start w:val="1"/>
      <w:numFmt w:val="bullet"/>
      <w:lvlText w:val=""/>
      <w:lvlJc w:val="left"/>
      <w:pPr>
        <w:tabs>
          <w:tab w:val="num" w:pos="3600"/>
        </w:tabs>
        <w:ind w:left="3600" w:hanging="360"/>
      </w:pPr>
      <w:rPr>
        <w:rFonts w:ascii="Symbol" w:hAnsi="Symbol" w:hint="default"/>
      </w:rPr>
    </w:lvl>
    <w:lvl w:ilvl="5" w:tplc="0378741A" w:tentative="1">
      <w:start w:val="1"/>
      <w:numFmt w:val="bullet"/>
      <w:lvlText w:val=""/>
      <w:lvlJc w:val="left"/>
      <w:pPr>
        <w:tabs>
          <w:tab w:val="num" w:pos="4320"/>
        </w:tabs>
        <w:ind w:left="4320" w:hanging="360"/>
      </w:pPr>
      <w:rPr>
        <w:rFonts w:ascii="Symbol" w:hAnsi="Symbol" w:hint="default"/>
      </w:rPr>
    </w:lvl>
    <w:lvl w:ilvl="6" w:tplc="74C4FF28" w:tentative="1">
      <w:start w:val="1"/>
      <w:numFmt w:val="bullet"/>
      <w:lvlText w:val=""/>
      <w:lvlJc w:val="left"/>
      <w:pPr>
        <w:tabs>
          <w:tab w:val="num" w:pos="5040"/>
        </w:tabs>
        <w:ind w:left="5040" w:hanging="360"/>
      </w:pPr>
      <w:rPr>
        <w:rFonts w:ascii="Symbol" w:hAnsi="Symbol" w:hint="default"/>
      </w:rPr>
    </w:lvl>
    <w:lvl w:ilvl="7" w:tplc="697C2670" w:tentative="1">
      <w:start w:val="1"/>
      <w:numFmt w:val="bullet"/>
      <w:lvlText w:val=""/>
      <w:lvlJc w:val="left"/>
      <w:pPr>
        <w:tabs>
          <w:tab w:val="num" w:pos="5760"/>
        </w:tabs>
        <w:ind w:left="5760" w:hanging="360"/>
      </w:pPr>
      <w:rPr>
        <w:rFonts w:ascii="Symbol" w:hAnsi="Symbol" w:hint="default"/>
      </w:rPr>
    </w:lvl>
    <w:lvl w:ilvl="8" w:tplc="12A6A810"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63063940"/>
    <w:multiLevelType w:val="multilevel"/>
    <w:tmpl w:val="0E2623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693566A2"/>
    <w:multiLevelType w:val="multilevel"/>
    <w:tmpl w:val="5AE0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F072C0"/>
    <w:multiLevelType w:val="multilevel"/>
    <w:tmpl w:val="1B40A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DD5EC9"/>
    <w:multiLevelType w:val="multilevel"/>
    <w:tmpl w:val="3C5290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7AD9260D"/>
    <w:multiLevelType w:val="multilevel"/>
    <w:tmpl w:val="E3FAA6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8"/>
  </w:num>
  <w:num w:numId="2">
    <w:abstractNumId w:val="19"/>
  </w:num>
  <w:num w:numId="3">
    <w:abstractNumId w:val="22"/>
  </w:num>
  <w:num w:numId="4">
    <w:abstractNumId w:val="11"/>
  </w:num>
  <w:num w:numId="5">
    <w:abstractNumId w:val="5"/>
  </w:num>
  <w:num w:numId="6">
    <w:abstractNumId w:val="6"/>
  </w:num>
  <w:num w:numId="7">
    <w:abstractNumId w:val="15"/>
  </w:num>
  <w:num w:numId="8">
    <w:abstractNumId w:val="4"/>
  </w:num>
  <w:num w:numId="9">
    <w:abstractNumId w:val="1"/>
  </w:num>
  <w:num w:numId="10">
    <w:abstractNumId w:val="7"/>
  </w:num>
  <w:num w:numId="11">
    <w:abstractNumId w:val="13"/>
  </w:num>
  <w:num w:numId="12">
    <w:abstractNumId w:val="3"/>
  </w:num>
  <w:num w:numId="13">
    <w:abstractNumId w:val="23"/>
  </w:num>
  <w:num w:numId="14">
    <w:abstractNumId w:val="10"/>
  </w:num>
  <w:num w:numId="15">
    <w:abstractNumId w:val="16"/>
  </w:num>
  <w:num w:numId="16">
    <w:abstractNumId w:val="14"/>
  </w:num>
  <w:num w:numId="17">
    <w:abstractNumId w:val="9"/>
  </w:num>
  <w:num w:numId="18">
    <w:abstractNumId w:val="17"/>
  </w:num>
  <w:num w:numId="19">
    <w:abstractNumId w:val="12"/>
  </w:num>
  <w:num w:numId="20">
    <w:abstractNumId w:val="2"/>
  </w:num>
  <w:num w:numId="21">
    <w:abstractNumId w:val="21"/>
  </w:num>
  <w:num w:numId="22">
    <w:abstractNumId w:val="0"/>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EAE"/>
    <w:rsid w:val="00150EAE"/>
    <w:rsid w:val="00281777"/>
    <w:rsid w:val="00582513"/>
    <w:rsid w:val="00611AB0"/>
    <w:rsid w:val="00997B2C"/>
    <w:rsid w:val="00A10958"/>
    <w:rsid w:val="00A9326F"/>
    <w:rsid w:val="00B04F4B"/>
    <w:rsid w:val="00BC43E0"/>
    <w:rsid w:val="00D236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EA74"/>
  <w15:docId w15:val="{1368CCFA-0B46-4B99-A96F-71A3C70E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4"/>
        <w:szCs w:val="24"/>
        <w:lang w:val="it-IT"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after="0"/>
    </w:pPr>
    <w:rPr>
      <w:rFonts w:eastAsia="MS Mincho"/>
      <w:b/>
      <w:color w:val="082A75"/>
      <w:sz w:val="28"/>
      <w:szCs w:val="22"/>
    </w:rPr>
  </w:style>
  <w:style w:type="paragraph" w:styleId="Titolo1">
    <w:name w:val="heading 1"/>
    <w:basedOn w:val="Normale"/>
    <w:uiPriority w:val="9"/>
    <w:qFormat/>
    <w:pPr>
      <w:keepNext/>
      <w:spacing w:before="240" w:after="60"/>
      <w:outlineLvl w:val="0"/>
    </w:pPr>
    <w:rPr>
      <w:rFonts w:ascii="Arial" w:eastAsia="MS Gothic" w:hAnsi="Arial"/>
      <w:color w:val="061F57"/>
      <w:kern w:val="3"/>
      <w:sz w:val="52"/>
      <w:szCs w:val="32"/>
    </w:rPr>
  </w:style>
  <w:style w:type="paragraph" w:styleId="Titolo2">
    <w:name w:val="heading 2"/>
    <w:basedOn w:val="Normale"/>
    <w:next w:val="Normale"/>
    <w:uiPriority w:val="9"/>
    <w:semiHidden/>
    <w:unhideWhenUsed/>
    <w:qFormat/>
    <w:pPr>
      <w:keepNext/>
      <w:spacing w:after="240" w:line="240" w:lineRule="auto"/>
      <w:outlineLvl w:val="1"/>
    </w:pPr>
    <w:rPr>
      <w:rFonts w:eastAsia="MS Gothic"/>
      <w:b w:val="0"/>
      <w:sz w:val="3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rPr>
      <w:rFonts w:ascii="Tahoma" w:hAnsi="Tahoma" w:cs="Tahoma"/>
      <w:sz w:val="16"/>
      <w:szCs w:val="16"/>
    </w:rPr>
  </w:style>
  <w:style w:type="character" w:customStyle="1" w:styleId="TestofumettoCarattere">
    <w:name w:val="Testo fumetto Carattere"/>
    <w:basedOn w:val="Carpredefinitoparagrafo"/>
    <w:rPr>
      <w:rFonts w:ascii="Tahoma" w:hAnsi="Tahoma" w:cs="Tahoma"/>
      <w:sz w:val="16"/>
      <w:szCs w:val="16"/>
    </w:rPr>
  </w:style>
  <w:style w:type="paragraph" w:styleId="Titolo">
    <w:name w:val="Title"/>
    <w:basedOn w:val="Normale"/>
    <w:uiPriority w:val="10"/>
    <w:qFormat/>
    <w:pPr>
      <w:spacing w:after="200" w:line="240" w:lineRule="auto"/>
    </w:pPr>
    <w:rPr>
      <w:rFonts w:ascii="Arial" w:eastAsia="MS Gothic" w:hAnsi="Arial"/>
      <w:bCs/>
      <w:sz w:val="72"/>
      <w:szCs w:val="52"/>
    </w:rPr>
  </w:style>
  <w:style w:type="character" w:customStyle="1" w:styleId="TitoloCarattere">
    <w:name w:val="Titolo Carattere"/>
    <w:basedOn w:val="Carpredefinitoparagrafo"/>
    <w:rPr>
      <w:rFonts w:ascii="Arial" w:eastAsia="MS Gothic" w:hAnsi="Arial" w:cs="Times New Roman"/>
      <w:b/>
      <w:bCs/>
      <w:color w:val="082A75"/>
      <w:sz w:val="72"/>
      <w:szCs w:val="52"/>
    </w:rPr>
  </w:style>
  <w:style w:type="paragraph" w:styleId="Sottotitolo">
    <w:name w:val="Subtitle"/>
    <w:basedOn w:val="Normale"/>
    <w:uiPriority w:val="11"/>
    <w:qFormat/>
    <w:rPr>
      <w:b w:val="0"/>
      <w:caps/>
      <w:spacing w:val="20"/>
      <w:sz w:val="32"/>
    </w:rPr>
  </w:style>
  <w:style w:type="character" w:customStyle="1" w:styleId="SottotitoloCarattere">
    <w:name w:val="Sottotitolo Carattere"/>
    <w:basedOn w:val="Carpredefinitoparagrafo"/>
    <w:rPr>
      <w:rFonts w:eastAsia="MS Mincho"/>
      <w:caps/>
      <w:color w:val="082A75"/>
      <w:spacing w:val="20"/>
      <w:sz w:val="32"/>
      <w:szCs w:val="22"/>
    </w:rPr>
  </w:style>
  <w:style w:type="character" w:customStyle="1" w:styleId="Titolo1Carattere">
    <w:name w:val="Titolo 1 Carattere"/>
    <w:basedOn w:val="Carpredefinitoparagrafo"/>
    <w:rPr>
      <w:rFonts w:ascii="Arial" w:eastAsia="MS Gothic" w:hAnsi="Arial" w:cs="Times New Roman"/>
      <w:b/>
      <w:color w:val="061F57"/>
      <w:kern w:val="3"/>
      <w:sz w:val="52"/>
      <w:szCs w:val="32"/>
    </w:rPr>
  </w:style>
  <w:style w:type="paragraph" w:styleId="Intestazione">
    <w:name w:val="header"/>
    <w:basedOn w:val="Normale"/>
  </w:style>
  <w:style w:type="character" w:customStyle="1" w:styleId="IntestazioneCarattere">
    <w:name w:val="Intestazione Carattere"/>
    <w:basedOn w:val="Carpredefinitoparagrafo"/>
  </w:style>
  <w:style w:type="paragraph" w:styleId="Pidipagina">
    <w:name w:val="footer"/>
    <w:basedOn w:val="Normale"/>
    <w:uiPriority w:val="99"/>
  </w:style>
  <w:style w:type="character" w:customStyle="1" w:styleId="PidipaginaCarattere">
    <w:name w:val="Piè di pagina Carattere"/>
    <w:basedOn w:val="Carpredefinitoparagrafo"/>
    <w:uiPriority w:val="99"/>
    <w:rPr>
      <w:sz w:val="24"/>
      <w:szCs w:val="24"/>
    </w:rPr>
  </w:style>
  <w:style w:type="paragraph" w:customStyle="1" w:styleId="Nome">
    <w:name w:val="Nome"/>
    <w:basedOn w:val="Normale"/>
    <w:pPr>
      <w:spacing w:line="240" w:lineRule="auto"/>
      <w:jc w:val="right"/>
    </w:pPr>
  </w:style>
  <w:style w:type="character" w:customStyle="1" w:styleId="Titolo2Carattere">
    <w:name w:val="Titolo 2 Carattere"/>
    <w:basedOn w:val="Carpredefinitoparagrafo"/>
    <w:rPr>
      <w:rFonts w:eastAsia="MS Gothic" w:cs="Times New Roman"/>
      <w:color w:val="082A75"/>
      <w:sz w:val="36"/>
      <w:szCs w:val="26"/>
    </w:rPr>
  </w:style>
  <w:style w:type="character" w:styleId="Testosegnaposto">
    <w:name w:val="Placeholder Text"/>
    <w:basedOn w:val="Carpredefinitoparagrafo"/>
    <w:rPr>
      <w:color w:val="808080"/>
    </w:rPr>
  </w:style>
  <w:style w:type="paragraph" w:customStyle="1" w:styleId="Contenuto">
    <w:name w:val="Contenuto"/>
    <w:basedOn w:val="Normale"/>
    <w:rPr>
      <w:b w:val="0"/>
    </w:rPr>
  </w:style>
  <w:style w:type="paragraph" w:customStyle="1" w:styleId="Testoenfasi">
    <w:name w:val="Testo enfasi"/>
    <w:basedOn w:val="Normale"/>
  </w:style>
  <w:style w:type="character" w:customStyle="1" w:styleId="Caratterecontenuto">
    <w:name w:val="Carattere contenuto"/>
    <w:basedOn w:val="Carpredefinitoparagrafo"/>
    <w:rPr>
      <w:rFonts w:eastAsia="MS Mincho"/>
      <w:color w:val="082A75"/>
      <w:sz w:val="28"/>
      <w:szCs w:val="22"/>
    </w:rPr>
  </w:style>
  <w:style w:type="character" w:customStyle="1" w:styleId="Caratteretestoenfasi">
    <w:name w:val="Carattere testo enfasi"/>
    <w:basedOn w:val="Carpredefinitoparagrafo"/>
    <w:rPr>
      <w:rFonts w:eastAsia="MS Mincho"/>
      <w:b/>
      <w:color w:val="082A75"/>
      <w:sz w:val="28"/>
      <w:szCs w:val="22"/>
    </w:rPr>
  </w:style>
  <w:style w:type="character" w:styleId="Riferimentointenso">
    <w:name w:val="Intense Reference"/>
    <w:basedOn w:val="Carpredefinitoparagrafo"/>
    <w:rPr>
      <w:b/>
      <w:bCs/>
      <w:smallCaps/>
      <w:color w:val="4472C4"/>
      <w:spacing w:val="5"/>
    </w:rPr>
  </w:style>
  <w:style w:type="paragraph" w:customStyle="1" w:styleId="alt">
    <w:name w:val="alt"/>
    <w:basedOn w:val="Normale"/>
    <w:pPr>
      <w:suppressAutoHyphens w:val="0"/>
      <w:spacing w:before="100" w:after="100" w:line="240" w:lineRule="auto"/>
      <w:textAlignment w:val="auto"/>
    </w:pPr>
    <w:rPr>
      <w:rFonts w:ascii="Times New Roman" w:eastAsia="Times New Roman" w:hAnsi="Times New Roman"/>
      <w:b w:val="0"/>
      <w:color w:val="auto"/>
      <w:sz w:val="24"/>
      <w:szCs w:val="24"/>
      <w:lang w:eastAsia="it-IT"/>
    </w:rPr>
  </w:style>
  <w:style w:type="character" w:customStyle="1" w:styleId="keyword">
    <w:name w:val="keyword"/>
    <w:basedOn w:val="Carpredefinitoparagrafo"/>
  </w:style>
  <w:style w:type="character" w:customStyle="1" w:styleId="op">
    <w:name w:val="op"/>
    <w:basedOn w:val="Carpredefinitoparagrafo"/>
  </w:style>
  <w:style w:type="character" w:customStyle="1" w:styleId="string">
    <w:name w:val="string"/>
    <w:basedOn w:val="Carpredefinitoparagrafo"/>
  </w:style>
  <w:style w:type="character" w:customStyle="1" w:styleId="func">
    <w:name w:val="func"/>
    <w:basedOn w:val="Carpredefinitoparagrafo"/>
  </w:style>
  <w:style w:type="paragraph" w:styleId="Paragrafoelenco">
    <w:name w:val="List Paragraph"/>
    <w:basedOn w:val="Normale"/>
    <w:uiPriority w:val="34"/>
    <w:qFormat/>
    <w:rsid w:val="00BC4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59187">
      <w:bodyDiv w:val="1"/>
      <w:marLeft w:val="0"/>
      <w:marRight w:val="0"/>
      <w:marTop w:val="0"/>
      <w:marBottom w:val="0"/>
      <w:divBdr>
        <w:top w:val="none" w:sz="0" w:space="0" w:color="auto"/>
        <w:left w:val="none" w:sz="0" w:space="0" w:color="auto"/>
        <w:bottom w:val="none" w:sz="0" w:space="0" w:color="auto"/>
        <w:right w:val="none" w:sz="0" w:space="0" w:color="auto"/>
      </w:divBdr>
    </w:div>
    <w:div w:id="879122918">
      <w:bodyDiv w:val="1"/>
      <w:marLeft w:val="0"/>
      <w:marRight w:val="0"/>
      <w:marTop w:val="0"/>
      <w:marBottom w:val="0"/>
      <w:divBdr>
        <w:top w:val="none" w:sz="0" w:space="0" w:color="auto"/>
        <w:left w:val="none" w:sz="0" w:space="0" w:color="auto"/>
        <w:bottom w:val="none" w:sz="0" w:space="0" w:color="auto"/>
        <w:right w:val="none" w:sz="0" w:space="0" w:color="auto"/>
      </w:divBdr>
    </w:div>
    <w:div w:id="1090857579">
      <w:bodyDiv w:val="1"/>
      <w:marLeft w:val="0"/>
      <w:marRight w:val="0"/>
      <w:marTop w:val="0"/>
      <w:marBottom w:val="0"/>
      <w:divBdr>
        <w:top w:val="none" w:sz="0" w:space="0" w:color="auto"/>
        <w:left w:val="none" w:sz="0" w:space="0" w:color="auto"/>
        <w:bottom w:val="none" w:sz="0" w:space="0" w:color="auto"/>
        <w:right w:val="none" w:sz="0" w:space="0" w:color="auto"/>
      </w:divBdr>
    </w:div>
    <w:div w:id="1346441501">
      <w:bodyDiv w:val="1"/>
      <w:marLeft w:val="0"/>
      <w:marRight w:val="0"/>
      <w:marTop w:val="0"/>
      <w:marBottom w:val="0"/>
      <w:divBdr>
        <w:top w:val="none" w:sz="0" w:space="0" w:color="auto"/>
        <w:left w:val="none" w:sz="0" w:space="0" w:color="auto"/>
        <w:bottom w:val="none" w:sz="0" w:space="0" w:color="auto"/>
        <w:right w:val="none" w:sz="0" w:space="0" w:color="auto"/>
      </w:divBdr>
    </w:div>
    <w:div w:id="1515802760">
      <w:bodyDiv w:val="1"/>
      <w:marLeft w:val="0"/>
      <w:marRight w:val="0"/>
      <w:marTop w:val="0"/>
      <w:marBottom w:val="0"/>
      <w:divBdr>
        <w:top w:val="none" w:sz="0" w:space="0" w:color="auto"/>
        <w:left w:val="none" w:sz="0" w:space="0" w:color="auto"/>
        <w:bottom w:val="none" w:sz="0" w:space="0" w:color="auto"/>
        <w:right w:val="none" w:sz="0" w:space="0" w:color="auto"/>
      </w:divBdr>
    </w:div>
    <w:div w:id="1591548240">
      <w:bodyDiv w:val="1"/>
      <w:marLeft w:val="0"/>
      <w:marRight w:val="0"/>
      <w:marTop w:val="0"/>
      <w:marBottom w:val="0"/>
      <w:divBdr>
        <w:top w:val="none" w:sz="0" w:space="0" w:color="auto"/>
        <w:left w:val="none" w:sz="0" w:space="0" w:color="auto"/>
        <w:bottom w:val="none" w:sz="0" w:space="0" w:color="auto"/>
        <w:right w:val="none" w:sz="0" w:space="0" w:color="auto"/>
      </w:divBdr>
    </w:div>
    <w:div w:id="1818839864">
      <w:bodyDiv w:val="1"/>
      <w:marLeft w:val="0"/>
      <w:marRight w:val="0"/>
      <w:marTop w:val="0"/>
      <w:marBottom w:val="0"/>
      <w:divBdr>
        <w:top w:val="none" w:sz="0" w:space="0" w:color="auto"/>
        <w:left w:val="none" w:sz="0" w:space="0" w:color="auto"/>
        <w:bottom w:val="none" w:sz="0" w:space="0" w:color="auto"/>
        <w:right w:val="none" w:sz="0" w:space="0" w:color="auto"/>
      </w:divBdr>
    </w:div>
    <w:div w:id="1954169535">
      <w:bodyDiv w:val="1"/>
      <w:marLeft w:val="0"/>
      <w:marRight w:val="0"/>
      <w:marTop w:val="0"/>
      <w:marBottom w:val="0"/>
      <w:divBdr>
        <w:top w:val="none" w:sz="0" w:space="0" w:color="auto"/>
        <w:left w:val="none" w:sz="0" w:space="0" w:color="auto"/>
        <w:bottom w:val="none" w:sz="0" w:space="0" w:color="auto"/>
        <w:right w:val="none" w:sz="0" w:space="0" w:color="auto"/>
      </w:divBdr>
    </w:div>
    <w:div w:id="2012902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AppData\Local\Packages\Microsoft.Office.Desktop_8wekyb3d8bbwe\LocalCache\Roaming\Microsoft\Templates\Relazione%20.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Relazione .dotx</Template>
  <TotalTime>29</TotalTime>
  <Pages>20</Pages>
  <Words>1597</Words>
  <Characters>9108</Characters>
  <Application>Microsoft Office Word</Application>
  <DocSecurity>0</DocSecurity>
  <Lines>75</Lines>
  <Paragraphs>21</Paragraphs>
  <ScaleCrop>false</ScaleCrop>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ardizzone</dc:creator>
  <cp:lastModifiedBy>marco ardizzone</cp:lastModifiedBy>
  <cp:revision>4</cp:revision>
  <cp:lastPrinted>2020-02-21T18:23:00Z</cp:lastPrinted>
  <dcterms:created xsi:type="dcterms:W3CDTF">2020-02-21T18:21:00Z</dcterms:created>
  <dcterms:modified xsi:type="dcterms:W3CDTF">2020-02-21T18:48:00Z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